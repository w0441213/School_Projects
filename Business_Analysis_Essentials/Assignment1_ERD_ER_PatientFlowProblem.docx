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0975073"/>
        <w:placeholder>
          <w:docPart w:val="73A91330A332488E8ECC862018E43C7F"/>
        </w:placeholder>
        <w:temporary/>
        <w:showingPlcHdr/>
        <w15:appearance w15:val="hidden"/>
      </w:sdtPr>
      <w:sdtEndPr/>
      <w:sdtContent>
        <w:p w14:paraId="33B8026A" w14:textId="6E585473" w:rsidR="00595A29" w:rsidRDefault="00812C84">
          <w:pPr>
            <w:pStyle w:val="Title"/>
          </w:pPr>
          <w:r>
            <w:t>memo</w:t>
          </w:r>
        </w:p>
      </w:sdtContent>
    </w:sdt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2AFBAACA" w14:textId="77777777" w:rsidTr="00751185">
        <w:trPr>
          <w:trHeight w:val="288"/>
        </w:trPr>
        <w:tc>
          <w:tcPr>
            <w:tcW w:w="8640" w:type="dxa"/>
          </w:tcPr>
          <w:p w14:paraId="35417393" w14:textId="6A24EAF1" w:rsidR="00595A29" w:rsidRPr="00812C84" w:rsidRDefault="00F251A9" w:rsidP="00812C84">
            <w:pPr>
              <w:pStyle w:val="Heading1"/>
              <w:outlineLvl w:val="0"/>
            </w:pPr>
            <w:r>
              <w:t>IT Database Administration – First Year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FB504B" w14:paraId="4BC49BB4" w14:textId="77777777" w:rsidTr="00015BDB">
        <w:trPr>
          <w:trHeight w:val="32"/>
        </w:trPr>
        <w:sdt>
          <w:sdtPr>
            <w:id w:val="-1849470194"/>
            <w:placeholder>
              <w:docPart w:val="D5C18292AD724C72937BB57767B2F7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13D3DFCD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423D7BD6" w14:textId="715DF7FB" w:rsidR="00595A29" w:rsidRDefault="00015BDB">
            <w:pPr>
              <w:spacing w:after="120" w:line="259" w:lineRule="auto"/>
            </w:pPr>
            <w:r>
              <w:t>Bill Cunningham</w:t>
            </w:r>
          </w:p>
        </w:tc>
      </w:tr>
      <w:tr w:rsidR="00FB504B" w14:paraId="00105B8E" w14:textId="77777777" w:rsidTr="00015BDB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509635DC" w14:textId="77777777" w:rsidR="00595A29" w:rsidRDefault="00980444">
            <w:pPr>
              <w:spacing w:after="120" w:line="259" w:lineRule="auto"/>
            </w:pPr>
            <w:sdt>
              <w:sdtPr>
                <w:id w:val="1202138601"/>
                <w:placeholder>
                  <w:docPart w:val="991C9E8453DC4F1A9938F73B8C115CD0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2D9D2139" w14:textId="5D728F48" w:rsidR="00595A29" w:rsidRDefault="00015BDB">
            <w:pPr>
              <w:spacing w:after="120" w:line="259" w:lineRule="auto"/>
            </w:pPr>
            <w:r>
              <w:t xml:space="preserve">Aaron Leger, Beth Wills, Maher </w:t>
            </w:r>
            <w:proofErr w:type="spellStart"/>
            <w:r>
              <w:t>Alhelwani</w:t>
            </w:r>
            <w:proofErr w:type="spellEnd"/>
            <w:r>
              <w:t xml:space="preserve">, Jamie Lu, Antoine </w:t>
            </w:r>
            <w:proofErr w:type="spellStart"/>
            <w:r>
              <w:t>Asanga</w:t>
            </w:r>
            <w:proofErr w:type="spellEnd"/>
          </w:p>
        </w:tc>
      </w:tr>
      <w:tr w:rsidR="00FB504B" w14:paraId="113F80C6" w14:textId="77777777" w:rsidTr="00015BDB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0E9513E1" w14:textId="2607BC7A" w:rsidR="00015BDB" w:rsidRDefault="00980444">
            <w:pPr>
              <w:spacing w:after="120" w:line="259" w:lineRule="auto"/>
            </w:pPr>
            <w:sdt>
              <w:sdtPr>
                <w:id w:val="2141832016"/>
                <w:placeholder>
                  <w:docPart w:val="A304ECF9598E4235991524821F8212D2"/>
                </w:placeholder>
                <w:temporary/>
                <w:showingPlcHdr/>
                <w15:appearance w15:val="hidden"/>
              </w:sdtPr>
              <w:sdtEndPr/>
              <w:sdtContent>
                <w:r w:rsidR="00015BDB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0828688C" w14:textId="56D36937" w:rsidR="00015BDB" w:rsidRDefault="00015BDB">
            <w:pPr>
              <w:spacing w:after="120" w:line="259" w:lineRule="auto"/>
            </w:pPr>
            <w:r>
              <w:t>October 3, 2019</w:t>
            </w:r>
          </w:p>
        </w:tc>
      </w:tr>
      <w:tr w:rsidR="00FB504B" w14:paraId="3D025B7F" w14:textId="77777777" w:rsidTr="00015BDB">
        <w:trPr>
          <w:trHeight w:val="37"/>
        </w:trPr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</w:tcPr>
          <w:p w14:paraId="4C3BD8E8" w14:textId="0B05DBDA" w:rsidR="00015BDB" w:rsidRDefault="00980444">
            <w:pPr>
              <w:spacing w:after="120" w:line="259" w:lineRule="auto"/>
            </w:pPr>
            <w:sdt>
              <w:sdtPr>
                <w:id w:val="1545634828"/>
                <w:placeholder>
                  <w:docPart w:val="894DBCBCFB014FECBD6DA55B75ACEA2E"/>
                </w:placeholder>
                <w:temporary/>
                <w:showingPlcHdr/>
                <w15:appearance w15:val="hidden"/>
              </w:sdtPr>
              <w:sdtEndPr/>
              <w:sdtContent>
                <w:r w:rsidR="00015BDB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</w:tcPr>
          <w:p w14:paraId="2EFD0DAC" w14:textId="04729DA9" w:rsidR="00015BDB" w:rsidRDefault="00015BDB">
            <w:pPr>
              <w:spacing w:after="120" w:line="259" w:lineRule="auto"/>
            </w:pPr>
            <w:r>
              <w:t>Entity Relationship Diagram</w:t>
            </w:r>
          </w:p>
        </w:tc>
      </w:tr>
      <w:tr w:rsidR="00FB504B" w14:paraId="400FE81A" w14:textId="77777777" w:rsidTr="00015BDB"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bottom w:w="576" w:type="dxa"/>
            </w:tcMar>
          </w:tcPr>
          <w:p w14:paraId="651A34F1" w14:textId="77777777" w:rsidR="00586CA3" w:rsidRDefault="00586CA3" w:rsidP="00586CA3">
            <w:pPr>
              <w:spacing w:after="120" w:line="259" w:lineRule="auto"/>
            </w:pPr>
            <w:r>
              <w:t>Statement of requirement:</w:t>
            </w:r>
          </w:p>
          <w:p w14:paraId="4BD04016" w14:textId="77777777" w:rsidR="00586CA3" w:rsidRDefault="00586CA3" w:rsidP="00586CA3">
            <w:pPr>
              <w:spacing w:after="120" w:line="259" w:lineRule="auto"/>
            </w:pPr>
          </w:p>
          <w:p w14:paraId="5D8C340E" w14:textId="77777777" w:rsidR="00586CA3" w:rsidRDefault="00586CA3" w:rsidP="00586CA3">
            <w:pPr>
              <w:spacing w:after="120" w:line="259" w:lineRule="auto"/>
            </w:pPr>
          </w:p>
          <w:p w14:paraId="6B4A9984" w14:textId="77777777" w:rsidR="00586CA3" w:rsidRDefault="00586CA3" w:rsidP="00586CA3">
            <w:pPr>
              <w:spacing w:after="120" w:line="259" w:lineRule="auto"/>
            </w:pPr>
          </w:p>
          <w:p w14:paraId="467E2F64" w14:textId="77777777" w:rsidR="00586CA3" w:rsidRDefault="00586CA3" w:rsidP="00586CA3">
            <w:pPr>
              <w:spacing w:after="120" w:line="259" w:lineRule="auto"/>
            </w:pPr>
          </w:p>
          <w:p w14:paraId="1742E9E2" w14:textId="3773E495" w:rsidR="00586CA3" w:rsidRDefault="00560544" w:rsidP="00586CA3">
            <w:pPr>
              <w:spacing w:after="120" w:line="259" w:lineRule="auto"/>
            </w:pPr>
            <w:r>
              <w:t>Existing System:</w:t>
            </w:r>
          </w:p>
          <w:p w14:paraId="16EA1966" w14:textId="77777777" w:rsidR="00E65B97" w:rsidRDefault="00E65B97" w:rsidP="00586CA3">
            <w:pPr>
              <w:spacing w:after="120" w:line="259" w:lineRule="auto"/>
            </w:pPr>
          </w:p>
          <w:p w14:paraId="1460E6CE" w14:textId="77777777" w:rsidR="00E65B97" w:rsidRDefault="00E65B97" w:rsidP="00586CA3">
            <w:pPr>
              <w:spacing w:after="120" w:line="259" w:lineRule="auto"/>
            </w:pPr>
          </w:p>
          <w:p w14:paraId="18C888B7" w14:textId="77777777" w:rsidR="00E65B97" w:rsidRDefault="00E65B97" w:rsidP="00586CA3">
            <w:pPr>
              <w:spacing w:after="120" w:line="259" w:lineRule="auto"/>
            </w:pPr>
          </w:p>
          <w:p w14:paraId="698F78C6" w14:textId="1AEBDE9B" w:rsidR="00E65B97" w:rsidRDefault="00E65B97" w:rsidP="00586CA3">
            <w:pPr>
              <w:spacing w:after="120" w:line="259" w:lineRule="auto"/>
            </w:pPr>
          </w:p>
          <w:p w14:paraId="65C7A7DD" w14:textId="377FB508" w:rsidR="00077587" w:rsidRDefault="00077587" w:rsidP="00586CA3">
            <w:pPr>
              <w:spacing w:after="120" w:line="259" w:lineRule="auto"/>
            </w:pPr>
          </w:p>
          <w:p w14:paraId="3950D564" w14:textId="6D171CDD" w:rsidR="00077587" w:rsidRDefault="00077587" w:rsidP="00586CA3">
            <w:pPr>
              <w:spacing w:after="120" w:line="259" w:lineRule="auto"/>
            </w:pPr>
          </w:p>
          <w:p w14:paraId="2ABB4BB0" w14:textId="6E536D16" w:rsidR="00077587" w:rsidRDefault="00077587" w:rsidP="00586CA3">
            <w:pPr>
              <w:spacing w:after="120" w:line="259" w:lineRule="auto"/>
            </w:pPr>
          </w:p>
          <w:p w14:paraId="118CD025" w14:textId="6219C553" w:rsidR="00077587" w:rsidRDefault="00077587" w:rsidP="00586CA3">
            <w:pPr>
              <w:spacing w:after="120" w:line="259" w:lineRule="auto"/>
            </w:pPr>
          </w:p>
          <w:p w14:paraId="11B3EF9A" w14:textId="3EFB9062" w:rsidR="00077587" w:rsidRDefault="00077587" w:rsidP="00586CA3">
            <w:pPr>
              <w:spacing w:after="120" w:line="259" w:lineRule="auto"/>
            </w:pPr>
          </w:p>
          <w:p w14:paraId="53DEC43C" w14:textId="241B1A53" w:rsidR="00077587" w:rsidRDefault="00077587" w:rsidP="00586CA3">
            <w:pPr>
              <w:spacing w:after="120" w:line="259" w:lineRule="auto"/>
            </w:pPr>
          </w:p>
          <w:p w14:paraId="3ECDA48A" w14:textId="722E196C" w:rsidR="00077587" w:rsidRDefault="00077587" w:rsidP="00586CA3">
            <w:pPr>
              <w:spacing w:after="120" w:line="259" w:lineRule="auto"/>
            </w:pPr>
          </w:p>
          <w:p w14:paraId="6D923586" w14:textId="1D1C4819" w:rsidR="00077587" w:rsidRDefault="00077587" w:rsidP="00586CA3">
            <w:pPr>
              <w:spacing w:after="120" w:line="259" w:lineRule="auto"/>
            </w:pPr>
          </w:p>
          <w:p w14:paraId="6106A8A5" w14:textId="5780994F" w:rsidR="00077587" w:rsidRDefault="00077587" w:rsidP="00586CA3">
            <w:pPr>
              <w:spacing w:after="120" w:line="259" w:lineRule="auto"/>
            </w:pPr>
          </w:p>
          <w:p w14:paraId="7B863D98" w14:textId="67F5DE83" w:rsidR="00077587" w:rsidRDefault="00077587" w:rsidP="00586CA3">
            <w:pPr>
              <w:spacing w:after="120" w:line="259" w:lineRule="auto"/>
            </w:pPr>
          </w:p>
          <w:p w14:paraId="5E662FD0" w14:textId="35EBDDE1" w:rsidR="00077587" w:rsidRDefault="00077587" w:rsidP="00586CA3">
            <w:pPr>
              <w:spacing w:after="120" w:line="259" w:lineRule="auto"/>
            </w:pPr>
          </w:p>
          <w:p w14:paraId="34ABC9CB" w14:textId="3D694E68" w:rsidR="00077587" w:rsidRDefault="00077587" w:rsidP="00586CA3">
            <w:pPr>
              <w:spacing w:after="120" w:line="259" w:lineRule="auto"/>
            </w:pPr>
          </w:p>
          <w:p w14:paraId="0BF1C792" w14:textId="5581F312" w:rsidR="00077587" w:rsidRDefault="00077587" w:rsidP="00586CA3">
            <w:pPr>
              <w:spacing w:after="120" w:line="259" w:lineRule="auto"/>
            </w:pPr>
          </w:p>
          <w:p w14:paraId="7556DADE" w14:textId="3EEF7E40" w:rsidR="00077587" w:rsidRDefault="00077587" w:rsidP="00586CA3">
            <w:pPr>
              <w:spacing w:after="120" w:line="259" w:lineRule="auto"/>
            </w:pPr>
          </w:p>
          <w:p w14:paraId="224C7590" w14:textId="77777777" w:rsidR="00E65B97" w:rsidRDefault="00E65B97" w:rsidP="00586CA3">
            <w:pPr>
              <w:spacing w:after="120" w:line="259" w:lineRule="auto"/>
            </w:pPr>
          </w:p>
          <w:p w14:paraId="5AEFDADF" w14:textId="4DDEC8A7" w:rsidR="00E65B97" w:rsidRDefault="00E65B97" w:rsidP="00586CA3">
            <w:pPr>
              <w:spacing w:after="120" w:line="259" w:lineRule="auto"/>
            </w:pPr>
            <w:r>
              <w:t>Analysis:</w:t>
            </w:r>
          </w:p>
          <w:p w14:paraId="78D700AF" w14:textId="77777777" w:rsidR="001A37A0" w:rsidRDefault="001A37A0" w:rsidP="00586CA3">
            <w:pPr>
              <w:spacing w:after="120" w:line="259" w:lineRule="auto"/>
            </w:pPr>
          </w:p>
          <w:p w14:paraId="65A9C4BB" w14:textId="77777777" w:rsidR="001A37A0" w:rsidRDefault="001A37A0" w:rsidP="00586CA3">
            <w:pPr>
              <w:spacing w:after="120" w:line="259" w:lineRule="auto"/>
            </w:pPr>
          </w:p>
          <w:p w14:paraId="728331E7" w14:textId="77777777" w:rsidR="001A37A0" w:rsidRDefault="001A37A0" w:rsidP="00586CA3">
            <w:pPr>
              <w:spacing w:after="120" w:line="259" w:lineRule="auto"/>
            </w:pPr>
          </w:p>
          <w:p w14:paraId="5F4E1E06" w14:textId="77777777" w:rsidR="001A37A0" w:rsidRDefault="001A37A0" w:rsidP="00586CA3">
            <w:pPr>
              <w:spacing w:after="120" w:line="259" w:lineRule="auto"/>
            </w:pPr>
          </w:p>
          <w:p w14:paraId="60CD8886" w14:textId="77777777" w:rsidR="001A37A0" w:rsidRDefault="001A37A0" w:rsidP="00586CA3">
            <w:pPr>
              <w:spacing w:after="120" w:line="259" w:lineRule="auto"/>
            </w:pPr>
          </w:p>
          <w:p w14:paraId="121E87E0" w14:textId="77777777" w:rsidR="001A37A0" w:rsidRDefault="001A37A0" w:rsidP="00586CA3">
            <w:pPr>
              <w:spacing w:after="120" w:line="259" w:lineRule="auto"/>
            </w:pPr>
          </w:p>
          <w:p w14:paraId="594666DF" w14:textId="77777777" w:rsidR="001A37A0" w:rsidRDefault="001A37A0" w:rsidP="00586CA3">
            <w:pPr>
              <w:spacing w:after="120" w:line="259" w:lineRule="auto"/>
            </w:pPr>
          </w:p>
          <w:p w14:paraId="04496B24" w14:textId="77777777" w:rsidR="001A37A0" w:rsidRDefault="001A37A0" w:rsidP="00586CA3">
            <w:pPr>
              <w:spacing w:after="120" w:line="259" w:lineRule="auto"/>
            </w:pPr>
          </w:p>
          <w:p w14:paraId="043CB30B" w14:textId="77777777" w:rsidR="001A37A0" w:rsidRDefault="001A37A0" w:rsidP="00586CA3">
            <w:pPr>
              <w:spacing w:after="120" w:line="259" w:lineRule="auto"/>
            </w:pPr>
          </w:p>
          <w:p w14:paraId="3ECB711E" w14:textId="77777777" w:rsidR="001A37A0" w:rsidRDefault="001A37A0" w:rsidP="00586CA3">
            <w:pPr>
              <w:spacing w:after="120" w:line="259" w:lineRule="auto"/>
            </w:pPr>
          </w:p>
          <w:p w14:paraId="4FB237BB" w14:textId="77777777" w:rsidR="001A37A0" w:rsidRDefault="001A37A0" w:rsidP="00586CA3">
            <w:pPr>
              <w:spacing w:after="120" w:line="259" w:lineRule="auto"/>
            </w:pPr>
          </w:p>
          <w:p w14:paraId="3BE18A5B" w14:textId="77777777" w:rsidR="001A37A0" w:rsidRDefault="001A37A0" w:rsidP="00586CA3">
            <w:pPr>
              <w:spacing w:after="120" w:line="259" w:lineRule="auto"/>
            </w:pPr>
          </w:p>
          <w:p w14:paraId="5F7882DE" w14:textId="77777777" w:rsidR="001A37A0" w:rsidRDefault="001A37A0" w:rsidP="00586CA3">
            <w:pPr>
              <w:spacing w:after="120" w:line="259" w:lineRule="auto"/>
            </w:pPr>
          </w:p>
          <w:p w14:paraId="3EB027CC" w14:textId="77777777" w:rsidR="001A37A0" w:rsidRDefault="001A37A0" w:rsidP="00586CA3">
            <w:pPr>
              <w:spacing w:after="120" w:line="259" w:lineRule="auto"/>
            </w:pPr>
          </w:p>
          <w:p w14:paraId="4B5A09C8" w14:textId="77777777" w:rsidR="001A37A0" w:rsidRDefault="001A37A0" w:rsidP="00586CA3">
            <w:pPr>
              <w:spacing w:after="120" w:line="259" w:lineRule="auto"/>
            </w:pPr>
          </w:p>
          <w:p w14:paraId="31692FB1" w14:textId="77777777" w:rsidR="001A37A0" w:rsidRDefault="001A37A0" w:rsidP="00586CA3">
            <w:pPr>
              <w:spacing w:after="120" w:line="259" w:lineRule="auto"/>
            </w:pPr>
          </w:p>
          <w:p w14:paraId="55D1D346" w14:textId="77777777" w:rsidR="001A37A0" w:rsidRDefault="001A37A0" w:rsidP="00586CA3">
            <w:pPr>
              <w:spacing w:after="120" w:line="259" w:lineRule="auto"/>
            </w:pPr>
          </w:p>
          <w:p w14:paraId="22A7FBBB" w14:textId="77777777" w:rsidR="001A37A0" w:rsidRDefault="001A37A0" w:rsidP="00586CA3">
            <w:pPr>
              <w:spacing w:after="120" w:line="259" w:lineRule="auto"/>
            </w:pPr>
          </w:p>
          <w:p w14:paraId="04B608A1" w14:textId="77777777" w:rsidR="001A37A0" w:rsidRDefault="001A37A0" w:rsidP="00586CA3">
            <w:pPr>
              <w:spacing w:after="120" w:line="259" w:lineRule="auto"/>
            </w:pPr>
          </w:p>
          <w:p w14:paraId="7DE6C254" w14:textId="77777777" w:rsidR="001A37A0" w:rsidRDefault="001A37A0" w:rsidP="00586CA3">
            <w:pPr>
              <w:spacing w:after="120" w:line="259" w:lineRule="auto"/>
            </w:pPr>
          </w:p>
          <w:p w14:paraId="36ACE2BF" w14:textId="77777777" w:rsidR="001A37A0" w:rsidRDefault="001A37A0" w:rsidP="00586CA3">
            <w:pPr>
              <w:spacing w:after="120" w:line="259" w:lineRule="auto"/>
            </w:pPr>
          </w:p>
          <w:p w14:paraId="4BF0F511" w14:textId="77777777" w:rsidR="001A37A0" w:rsidRDefault="001A37A0" w:rsidP="00586CA3">
            <w:pPr>
              <w:spacing w:after="120" w:line="259" w:lineRule="auto"/>
            </w:pPr>
          </w:p>
          <w:p w14:paraId="08B577CF" w14:textId="77777777" w:rsidR="001A37A0" w:rsidRDefault="001A37A0" w:rsidP="00586CA3">
            <w:pPr>
              <w:spacing w:after="120" w:line="259" w:lineRule="auto"/>
            </w:pPr>
          </w:p>
          <w:p w14:paraId="11E72BEB" w14:textId="77777777" w:rsidR="001A37A0" w:rsidRDefault="001A37A0" w:rsidP="00586CA3">
            <w:pPr>
              <w:spacing w:after="120" w:line="259" w:lineRule="auto"/>
            </w:pPr>
          </w:p>
          <w:p w14:paraId="64F32E20" w14:textId="77777777" w:rsidR="001A37A0" w:rsidRDefault="001A37A0" w:rsidP="00586CA3">
            <w:pPr>
              <w:spacing w:after="120" w:line="259" w:lineRule="auto"/>
            </w:pPr>
          </w:p>
          <w:p w14:paraId="2F911762" w14:textId="77777777" w:rsidR="001A37A0" w:rsidRDefault="001A37A0" w:rsidP="00586CA3">
            <w:pPr>
              <w:spacing w:after="120" w:line="259" w:lineRule="auto"/>
            </w:pPr>
          </w:p>
          <w:p w14:paraId="2843ECC7" w14:textId="77777777" w:rsidR="001A37A0" w:rsidRDefault="001A37A0" w:rsidP="00586CA3">
            <w:pPr>
              <w:spacing w:after="120" w:line="259" w:lineRule="auto"/>
            </w:pPr>
          </w:p>
          <w:p w14:paraId="257CB418" w14:textId="77777777" w:rsidR="001A37A0" w:rsidRDefault="001A37A0" w:rsidP="00586CA3">
            <w:pPr>
              <w:spacing w:after="120" w:line="259" w:lineRule="auto"/>
            </w:pPr>
          </w:p>
          <w:p w14:paraId="2B25D106" w14:textId="77777777" w:rsidR="001A37A0" w:rsidRDefault="001A37A0" w:rsidP="00586CA3">
            <w:pPr>
              <w:spacing w:after="120" w:line="259" w:lineRule="auto"/>
            </w:pPr>
          </w:p>
          <w:p w14:paraId="2F6025FB" w14:textId="77777777" w:rsidR="001A37A0" w:rsidRDefault="001A37A0" w:rsidP="00586CA3">
            <w:pPr>
              <w:spacing w:after="120" w:line="259" w:lineRule="auto"/>
            </w:pPr>
          </w:p>
          <w:p w14:paraId="3F6B676D" w14:textId="77777777" w:rsidR="001A37A0" w:rsidRDefault="001A37A0" w:rsidP="00586CA3">
            <w:pPr>
              <w:spacing w:after="120" w:line="259" w:lineRule="auto"/>
            </w:pPr>
          </w:p>
          <w:p w14:paraId="384195AC" w14:textId="77777777" w:rsidR="001A37A0" w:rsidRDefault="001A37A0" w:rsidP="00586CA3">
            <w:pPr>
              <w:spacing w:after="120" w:line="259" w:lineRule="auto"/>
            </w:pPr>
          </w:p>
          <w:p w14:paraId="73C83130" w14:textId="77777777" w:rsidR="001A37A0" w:rsidRDefault="001A37A0" w:rsidP="00586CA3">
            <w:pPr>
              <w:spacing w:after="120" w:line="259" w:lineRule="auto"/>
            </w:pPr>
          </w:p>
          <w:p w14:paraId="2FC15D81" w14:textId="77777777" w:rsidR="001A37A0" w:rsidRDefault="001A37A0" w:rsidP="00586CA3">
            <w:pPr>
              <w:spacing w:after="120" w:line="259" w:lineRule="auto"/>
            </w:pPr>
          </w:p>
          <w:p w14:paraId="5F4A3005" w14:textId="77777777" w:rsidR="001A37A0" w:rsidRDefault="001A37A0" w:rsidP="00586CA3">
            <w:pPr>
              <w:spacing w:after="120" w:line="259" w:lineRule="auto"/>
            </w:pPr>
          </w:p>
          <w:p w14:paraId="5BFA9280" w14:textId="77777777" w:rsidR="001A37A0" w:rsidRDefault="001A37A0" w:rsidP="00586CA3">
            <w:pPr>
              <w:spacing w:after="120" w:line="259" w:lineRule="auto"/>
            </w:pPr>
          </w:p>
          <w:p w14:paraId="5E7B56D9" w14:textId="77777777" w:rsidR="001A37A0" w:rsidRDefault="001A37A0" w:rsidP="00586CA3">
            <w:pPr>
              <w:spacing w:after="120" w:line="259" w:lineRule="auto"/>
            </w:pPr>
          </w:p>
          <w:p w14:paraId="205A0818" w14:textId="77777777" w:rsidR="001A37A0" w:rsidRDefault="001A37A0" w:rsidP="00586CA3">
            <w:pPr>
              <w:spacing w:after="120" w:line="259" w:lineRule="auto"/>
            </w:pPr>
          </w:p>
          <w:p w14:paraId="35C5A6F6" w14:textId="77777777" w:rsidR="001A37A0" w:rsidRDefault="001A37A0" w:rsidP="00586CA3">
            <w:pPr>
              <w:spacing w:after="120" w:line="259" w:lineRule="auto"/>
            </w:pPr>
          </w:p>
          <w:p w14:paraId="596506EF" w14:textId="77777777" w:rsidR="001A37A0" w:rsidRDefault="001A37A0" w:rsidP="00586CA3">
            <w:pPr>
              <w:spacing w:after="120" w:line="259" w:lineRule="auto"/>
            </w:pPr>
          </w:p>
          <w:p w14:paraId="794D8FB2" w14:textId="77777777" w:rsidR="001A37A0" w:rsidRDefault="001A37A0" w:rsidP="00586CA3">
            <w:pPr>
              <w:spacing w:after="120" w:line="259" w:lineRule="auto"/>
            </w:pPr>
          </w:p>
          <w:p w14:paraId="0DB4981B" w14:textId="77777777" w:rsidR="001A37A0" w:rsidRDefault="001A37A0" w:rsidP="00586CA3">
            <w:pPr>
              <w:spacing w:after="120" w:line="259" w:lineRule="auto"/>
            </w:pPr>
          </w:p>
          <w:p w14:paraId="6C1756DA" w14:textId="77777777" w:rsidR="001A37A0" w:rsidRDefault="001A37A0" w:rsidP="00586CA3">
            <w:pPr>
              <w:spacing w:after="120" w:line="259" w:lineRule="auto"/>
            </w:pPr>
          </w:p>
          <w:p w14:paraId="0350721E" w14:textId="77777777" w:rsidR="001A37A0" w:rsidRDefault="001A37A0" w:rsidP="00586CA3">
            <w:pPr>
              <w:spacing w:after="120" w:line="259" w:lineRule="auto"/>
            </w:pPr>
          </w:p>
          <w:p w14:paraId="073721CA" w14:textId="77777777" w:rsidR="001A37A0" w:rsidRDefault="001A37A0" w:rsidP="00586CA3">
            <w:pPr>
              <w:spacing w:after="120" w:line="259" w:lineRule="auto"/>
            </w:pPr>
          </w:p>
          <w:p w14:paraId="585F3DA9" w14:textId="77777777" w:rsidR="001A37A0" w:rsidRDefault="001A37A0" w:rsidP="00586CA3">
            <w:pPr>
              <w:spacing w:after="120" w:line="259" w:lineRule="auto"/>
            </w:pPr>
          </w:p>
          <w:p w14:paraId="59DC3D2C" w14:textId="77777777" w:rsidR="001A37A0" w:rsidRDefault="001A37A0" w:rsidP="00586CA3">
            <w:pPr>
              <w:spacing w:after="120" w:line="259" w:lineRule="auto"/>
            </w:pPr>
          </w:p>
          <w:p w14:paraId="00924453" w14:textId="77777777" w:rsidR="001A37A0" w:rsidRDefault="001A37A0" w:rsidP="00586CA3">
            <w:pPr>
              <w:spacing w:after="120" w:line="259" w:lineRule="auto"/>
            </w:pPr>
          </w:p>
          <w:p w14:paraId="59EB8881" w14:textId="77777777" w:rsidR="001A37A0" w:rsidRDefault="001A37A0" w:rsidP="00586CA3">
            <w:pPr>
              <w:spacing w:after="120" w:line="259" w:lineRule="auto"/>
            </w:pPr>
          </w:p>
          <w:p w14:paraId="346D8F3A" w14:textId="77777777" w:rsidR="001A37A0" w:rsidRDefault="001A37A0" w:rsidP="00586CA3">
            <w:pPr>
              <w:spacing w:after="120" w:line="259" w:lineRule="auto"/>
            </w:pPr>
          </w:p>
          <w:p w14:paraId="5EA78CE3" w14:textId="77777777" w:rsidR="001A37A0" w:rsidRDefault="001A37A0" w:rsidP="00586CA3">
            <w:pPr>
              <w:spacing w:after="120" w:line="259" w:lineRule="auto"/>
            </w:pPr>
          </w:p>
          <w:p w14:paraId="6CECDB1A" w14:textId="77777777" w:rsidR="001A37A0" w:rsidRDefault="001A37A0" w:rsidP="00586CA3">
            <w:pPr>
              <w:spacing w:after="120" w:line="259" w:lineRule="auto"/>
            </w:pPr>
          </w:p>
          <w:p w14:paraId="3955A86B" w14:textId="77777777" w:rsidR="001A37A0" w:rsidRDefault="001A37A0" w:rsidP="00586CA3">
            <w:pPr>
              <w:spacing w:after="120" w:line="259" w:lineRule="auto"/>
            </w:pPr>
          </w:p>
          <w:p w14:paraId="542B1FF0" w14:textId="77777777" w:rsidR="001A37A0" w:rsidRDefault="001A37A0" w:rsidP="00586CA3">
            <w:pPr>
              <w:spacing w:after="120" w:line="259" w:lineRule="auto"/>
            </w:pPr>
          </w:p>
          <w:p w14:paraId="4B739557" w14:textId="77777777" w:rsidR="001A37A0" w:rsidRDefault="001A37A0" w:rsidP="00586CA3">
            <w:pPr>
              <w:spacing w:after="120" w:line="259" w:lineRule="auto"/>
            </w:pPr>
          </w:p>
          <w:p w14:paraId="0751CE1A" w14:textId="77777777" w:rsidR="001A37A0" w:rsidRDefault="001A37A0" w:rsidP="00586CA3">
            <w:pPr>
              <w:spacing w:after="120" w:line="259" w:lineRule="auto"/>
            </w:pPr>
          </w:p>
          <w:p w14:paraId="3BD35405" w14:textId="77777777" w:rsidR="001A37A0" w:rsidRDefault="001A37A0" w:rsidP="00586CA3">
            <w:pPr>
              <w:spacing w:after="120" w:line="259" w:lineRule="auto"/>
            </w:pPr>
          </w:p>
          <w:p w14:paraId="1E785F4D" w14:textId="77777777" w:rsidR="001A37A0" w:rsidRDefault="001A37A0" w:rsidP="00586CA3">
            <w:pPr>
              <w:spacing w:after="120" w:line="259" w:lineRule="auto"/>
            </w:pPr>
          </w:p>
          <w:p w14:paraId="37A86D10" w14:textId="77777777" w:rsidR="001A37A0" w:rsidRDefault="001A37A0" w:rsidP="00586CA3">
            <w:pPr>
              <w:spacing w:after="120" w:line="259" w:lineRule="auto"/>
            </w:pPr>
          </w:p>
          <w:p w14:paraId="0FD4C675" w14:textId="77777777" w:rsidR="001A37A0" w:rsidRDefault="001A37A0" w:rsidP="00586CA3">
            <w:pPr>
              <w:spacing w:after="120" w:line="259" w:lineRule="auto"/>
            </w:pPr>
          </w:p>
          <w:p w14:paraId="323B5C31" w14:textId="77777777" w:rsidR="001A37A0" w:rsidRDefault="001A37A0" w:rsidP="00586CA3">
            <w:pPr>
              <w:spacing w:after="120" w:line="259" w:lineRule="auto"/>
            </w:pPr>
          </w:p>
          <w:p w14:paraId="54715A7A" w14:textId="77777777" w:rsidR="001A37A0" w:rsidRDefault="001A37A0" w:rsidP="00586CA3">
            <w:pPr>
              <w:spacing w:after="120" w:line="259" w:lineRule="auto"/>
            </w:pPr>
          </w:p>
          <w:p w14:paraId="3B0D4A75" w14:textId="77777777" w:rsidR="001A37A0" w:rsidRDefault="001A37A0" w:rsidP="00586CA3">
            <w:pPr>
              <w:spacing w:after="120" w:line="259" w:lineRule="auto"/>
            </w:pPr>
          </w:p>
          <w:p w14:paraId="5AE8F3D4" w14:textId="77777777" w:rsidR="001A37A0" w:rsidRDefault="001A37A0" w:rsidP="00586CA3">
            <w:pPr>
              <w:spacing w:after="120" w:line="259" w:lineRule="auto"/>
            </w:pPr>
          </w:p>
          <w:p w14:paraId="45EDB428" w14:textId="77777777" w:rsidR="001A37A0" w:rsidRDefault="001A37A0" w:rsidP="00586CA3">
            <w:pPr>
              <w:spacing w:after="120" w:line="259" w:lineRule="auto"/>
            </w:pPr>
          </w:p>
          <w:p w14:paraId="70898329" w14:textId="77777777" w:rsidR="001A37A0" w:rsidRDefault="001A37A0" w:rsidP="00586CA3">
            <w:pPr>
              <w:spacing w:after="120" w:line="259" w:lineRule="auto"/>
            </w:pPr>
          </w:p>
          <w:p w14:paraId="666E659F" w14:textId="77777777" w:rsidR="001A37A0" w:rsidRDefault="001A37A0" w:rsidP="00586CA3">
            <w:pPr>
              <w:spacing w:after="120" w:line="259" w:lineRule="auto"/>
            </w:pPr>
          </w:p>
          <w:p w14:paraId="341D8C31" w14:textId="77777777" w:rsidR="001A37A0" w:rsidRDefault="001A37A0" w:rsidP="00586CA3">
            <w:pPr>
              <w:spacing w:after="120" w:line="259" w:lineRule="auto"/>
            </w:pPr>
          </w:p>
          <w:p w14:paraId="1FA685E2" w14:textId="77777777" w:rsidR="001A37A0" w:rsidRDefault="001A37A0" w:rsidP="00586CA3">
            <w:pPr>
              <w:spacing w:after="120" w:line="259" w:lineRule="auto"/>
            </w:pPr>
          </w:p>
          <w:p w14:paraId="6B6603B5" w14:textId="77777777" w:rsidR="001A37A0" w:rsidRDefault="001A37A0" w:rsidP="00586CA3">
            <w:pPr>
              <w:spacing w:after="120" w:line="259" w:lineRule="auto"/>
            </w:pPr>
          </w:p>
          <w:p w14:paraId="4D57EAA1" w14:textId="77777777" w:rsidR="001A37A0" w:rsidRDefault="001A37A0" w:rsidP="00586CA3">
            <w:pPr>
              <w:spacing w:after="120" w:line="259" w:lineRule="auto"/>
            </w:pPr>
          </w:p>
          <w:p w14:paraId="2EAEBA32" w14:textId="6DC959BF" w:rsidR="001A37A0" w:rsidRDefault="001A37A0" w:rsidP="00586CA3">
            <w:pPr>
              <w:spacing w:after="120" w:line="259" w:lineRule="auto"/>
            </w:pPr>
          </w:p>
          <w:p w14:paraId="6084DEB5" w14:textId="6460BC5D" w:rsidR="000B3C9F" w:rsidRDefault="000B3C9F" w:rsidP="00586CA3">
            <w:pPr>
              <w:spacing w:after="120" w:line="259" w:lineRule="auto"/>
            </w:pPr>
          </w:p>
          <w:p w14:paraId="6E272A3A" w14:textId="6F8BE93B" w:rsidR="000B3C9F" w:rsidRDefault="000B3C9F" w:rsidP="00586CA3">
            <w:pPr>
              <w:spacing w:after="120" w:line="259" w:lineRule="auto"/>
            </w:pPr>
          </w:p>
          <w:p w14:paraId="657F6781" w14:textId="63B2AF6E" w:rsidR="000B3C9F" w:rsidRDefault="000B3C9F" w:rsidP="00586CA3">
            <w:pPr>
              <w:spacing w:after="120" w:line="259" w:lineRule="auto"/>
            </w:pPr>
          </w:p>
          <w:p w14:paraId="5900FA8F" w14:textId="1599137F" w:rsidR="000B3C9F" w:rsidRDefault="000B3C9F" w:rsidP="00586CA3">
            <w:pPr>
              <w:spacing w:after="120" w:line="259" w:lineRule="auto"/>
            </w:pPr>
          </w:p>
          <w:p w14:paraId="2C8DB6EB" w14:textId="53AF2FA9" w:rsidR="000B3C9F" w:rsidRDefault="000B3C9F" w:rsidP="00586CA3">
            <w:pPr>
              <w:spacing w:after="120" w:line="259" w:lineRule="auto"/>
            </w:pPr>
          </w:p>
          <w:p w14:paraId="02C43B84" w14:textId="3D2BF79E" w:rsidR="000B3C9F" w:rsidRDefault="000B3C9F" w:rsidP="00586CA3">
            <w:pPr>
              <w:spacing w:after="120" w:line="259" w:lineRule="auto"/>
            </w:pPr>
          </w:p>
          <w:p w14:paraId="5AC738DF" w14:textId="27DDB701" w:rsidR="000B3C9F" w:rsidRDefault="000B3C9F" w:rsidP="00586CA3">
            <w:pPr>
              <w:spacing w:after="120" w:line="259" w:lineRule="auto"/>
            </w:pPr>
          </w:p>
          <w:p w14:paraId="7FC25BBB" w14:textId="5E4601E1" w:rsidR="000B3C9F" w:rsidRDefault="000B3C9F" w:rsidP="00586CA3">
            <w:pPr>
              <w:spacing w:after="120" w:line="259" w:lineRule="auto"/>
            </w:pPr>
          </w:p>
          <w:p w14:paraId="3EC2F2C6" w14:textId="57E86E32" w:rsidR="000B3C9F" w:rsidRDefault="000B3C9F" w:rsidP="00586CA3">
            <w:pPr>
              <w:spacing w:after="120" w:line="259" w:lineRule="auto"/>
            </w:pPr>
          </w:p>
          <w:p w14:paraId="0AD84CF5" w14:textId="270D0FD9" w:rsidR="000B3C9F" w:rsidRDefault="000B3C9F" w:rsidP="00586CA3">
            <w:pPr>
              <w:spacing w:after="120" w:line="259" w:lineRule="auto"/>
            </w:pPr>
          </w:p>
          <w:p w14:paraId="3B25BE31" w14:textId="31FE26C8" w:rsidR="000B3C9F" w:rsidRDefault="000B3C9F" w:rsidP="00586CA3">
            <w:pPr>
              <w:spacing w:after="120" w:line="259" w:lineRule="auto"/>
            </w:pPr>
          </w:p>
          <w:p w14:paraId="7E229D58" w14:textId="10FB3F3E" w:rsidR="000B3C9F" w:rsidRDefault="000B3C9F" w:rsidP="00586CA3">
            <w:pPr>
              <w:spacing w:after="120" w:line="259" w:lineRule="auto"/>
            </w:pPr>
          </w:p>
          <w:p w14:paraId="11B5F42F" w14:textId="0C656D91" w:rsidR="000B3C9F" w:rsidRDefault="000B3C9F" w:rsidP="00586CA3">
            <w:pPr>
              <w:spacing w:after="120" w:line="259" w:lineRule="auto"/>
            </w:pPr>
          </w:p>
          <w:p w14:paraId="2A2919E3" w14:textId="05D2D483" w:rsidR="000B3C9F" w:rsidRDefault="000B3C9F" w:rsidP="00586CA3">
            <w:pPr>
              <w:spacing w:after="120" w:line="259" w:lineRule="auto"/>
            </w:pPr>
          </w:p>
          <w:p w14:paraId="042F5E2A" w14:textId="3E012BC5" w:rsidR="000B3C9F" w:rsidRDefault="000B3C9F" w:rsidP="00586CA3">
            <w:pPr>
              <w:spacing w:after="120" w:line="259" w:lineRule="auto"/>
            </w:pPr>
          </w:p>
          <w:p w14:paraId="4DF90500" w14:textId="6541A212" w:rsidR="00C576D6" w:rsidRDefault="00C576D6" w:rsidP="00586CA3">
            <w:pPr>
              <w:spacing w:after="120" w:line="259" w:lineRule="auto"/>
            </w:pPr>
          </w:p>
          <w:p w14:paraId="21F37AE9" w14:textId="14BF057A" w:rsidR="00C576D6" w:rsidRDefault="00C576D6" w:rsidP="00586CA3">
            <w:pPr>
              <w:spacing w:after="120" w:line="259" w:lineRule="auto"/>
            </w:pPr>
          </w:p>
          <w:p w14:paraId="7F41E212" w14:textId="1D8ADB0E" w:rsidR="00C576D6" w:rsidRDefault="00C576D6" w:rsidP="00586CA3">
            <w:pPr>
              <w:spacing w:after="120" w:line="259" w:lineRule="auto"/>
            </w:pPr>
          </w:p>
          <w:p w14:paraId="73026E24" w14:textId="77777777" w:rsidR="00C576D6" w:rsidRDefault="00C576D6" w:rsidP="00586CA3">
            <w:pPr>
              <w:spacing w:after="120" w:line="259" w:lineRule="auto"/>
            </w:pPr>
          </w:p>
          <w:p w14:paraId="272628CA" w14:textId="7DF78EB8" w:rsidR="000B3C9F" w:rsidRDefault="000B3C9F" w:rsidP="00586CA3">
            <w:pPr>
              <w:spacing w:after="120" w:line="259" w:lineRule="auto"/>
            </w:pPr>
          </w:p>
          <w:p w14:paraId="1D2B11AC" w14:textId="77777777" w:rsidR="000B3C9F" w:rsidRDefault="000B3C9F" w:rsidP="00586CA3">
            <w:pPr>
              <w:spacing w:after="120" w:line="259" w:lineRule="auto"/>
            </w:pPr>
          </w:p>
          <w:p w14:paraId="5F8AC1FF" w14:textId="12F06F5B" w:rsidR="001A37A0" w:rsidRDefault="001A37A0" w:rsidP="00586CA3">
            <w:pPr>
              <w:spacing w:after="120" w:line="259" w:lineRule="auto"/>
            </w:pPr>
          </w:p>
          <w:p w14:paraId="2CECB753" w14:textId="1041A6A6" w:rsidR="00C576D6" w:rsidRDefault="00C576D6" w:rsidP="00586CA3">
            <w:pPr>
              <w:spacing w:after="120" w:line="259" w:lineRule="auto"/>
            </w:pPr>
          </w:p>
          <w:p w14:paraId="41A2EA53" w14:textId="22043896" w:rsidR="00C576D6" w:rsidRDefault="00C576D6" w:rsidP="00586CA3">
            <w:pPr>
              <w:spacing w:after="120" w:line="259" w:lineRule="auto"/>
            </w:pPr>
          </w:p>
          <w:p w14:paraId="16FBA272" w14:textId="4E939B9F" w:rsidR="00C576D6" w:rsidRDefault="00C576D6" w:rsidP="00586CA3">
            <w:pPr>
              <w:spacing w:after="120" w:line="259" w:lineRule="auto"/>
            </w:pPr>
          </w:p>
          <w:p w14:paraId="0FC6030C" w14:textId="3A6FA67F" w:rsidR="00C576D6" w:rsidRDefault="00C576D6" w:rsidP="00586CA3">
            <w:pPr>
              <w:spacing w:after="120" w:line="259" w:lineRule="auto"/>
            </w:pPr>
          </w:p>
          <w:p w14:paraId="68532662" w14:textId="58F46C0B" w:rsidR="00C576D6" w:rsidRDefault="00C576D6" w:rsidP="00586CA3">
            <w:pPr>
              <w:spacing w:after="120" w:line="259" w:lineRule="auto"/>
            </w:pPr>
          </w:p>
          <w:p w14:paraId="33E1D829" w14:textId="7A2E6187" w:rsidR="00C576D6" w:rsidRDefault="00C576D6" w:rsidP="00586CA3">
            <w:pPr>
              <w:spacing w:after="120" w:line="259" w:lineRule="auto"/>
            </w:pPr>
          </w:p>
          <w:p w14:paraId="60606091" w14:textId="6C658380" w:rsidR="00C576D6" w:rsidRDefault="00C576D6" w:rsidP="00586CA3">
            <w:pPr>
              <w:spacing w:after="120" w:line="259" w:lineRule="auto"/>
            </w:pPr>
          </w:p>
          <w:p w14:paraId="0D72A3C3" w14:textId="020136CD" w:rsidR="00C576D6" w:rsidRDefault="00C576D6" w:rsidP="00586CA3">
            <w:pPr>
              <w:spacing w:after="120" w:line="259" w:lineRule="auto"/>
            </w:pPr>
          </w:p>
          <w:p w14:paraId="03A00A7A" w14:textId="2DBEA00C" w:rsidR="00C576D6" w:rsidRDefault="00C576D6" w:rsidP="00586CA3">
            <w:pPr>
              <w:spacing w:after="120" w:line="259" w:lineRule="auto"/>
            </w:pPr>
          </w:p>
          <w:p w14:paraId="050EBFE6" w14:textId="21E49317" w:rsidR="00C576D6" w:rsidRDefault="00C576D6" w:rsidP="00586CA3">
            <w:pPr>
              <w:spacing w:after="120" w:line="259" w:lineRule="auto"/>
            </w:pPr>
          </w:p>
          <w:p w14:paraId="58EBA1D9" w14:textId="62ACE4C6" w:rsidR="00C576D6" w:rsidRDefault="00C576D6" w:rsidP="00586CA3">
            <w:pPr>
              <w:spacing w:after="120" w:line="259" w:lineRule="auto"/>
            </w:pPr>
          </w:p>
          <w:p w14:paraId="1DD1677C" w14:textId="057BB493" w:rsidR="00C576D6" w:rsidRDefault="00C576D6" w:rsidP="00586CA3">
            <w:pPr>
              <w:spacing w:after="120" w:line="259" w:lineRule="auto"/>
            </w:pPr>
          </w:p>
          <w:p w14:paraId="75CB2B8A" w14:textId="0E52398F" w:rsidR="00C576D6" w:rsidRDefault="00C576D6" w:rsidP="00586CA3">
            <w:pPr>
              <w:spacing w:after="120" w:line="259" w:lineRule="auto"/>
            </w:pPr>
          </w:p>
          <w:p w14:paraId="0376D023" w14:textId="001B7023" w:rsidR="00C576D6" w:rsidRDefault="00C576D6" w:rsidP="00586CA3">
            <w:pPr>
              <w:spacing w:after="120" w:line="259" w:lineRule="auto"/>
            </w:pPr>
          </w:p>
          <w:p w14:paraId="37A9A2A4" w14:textId="01D142B4" w:rsidR="00C576D6" w:rsidRDefault="00C576D6" w:rsidP="00586CA3">
            <w:pPr>
              <w:spacing w:after="120" w:line="259" w:lineRule="auto"/>
            </w:pPr>
          </w:p>
          <w:p w14:paraId="53F89C13" w14:textId="038876F3" w:rsidR="00C576D6" w:rsidRDefault="00C576D6" w:rsidP="00586CA3">
            <w:pPr>
              <w:spacing w:after="120" w:line="259" w:lineRule="auto"/>
            </w:pPr>
          </w:p>
          <w:p w14:paraId="2547FDEE" w14:textId="55E54909" w:rsidR="00C576D6" w:rsidRDefault="00C576D6" w:rsidP="00586CA3">
            <w:pPr>
              <w:spacing w:after="120" w:line="259" w:lineRule="auto"/>
            </w:pPr>
          </w:p>
          <w:p w14:paraId="582FB33D" w14:textId="38FC0440" w:rsidR="00C576D6" w:rsidRDefault="00C576D6" w:rsidP="00586CA3">
            <w:pPr>
              <w:spacing w:after="120" w:line="259" w:lineRule="auto"/>
            </w:pPr>
          </w:p>
          <w:p w14:paraId="373BE3F7" w14:textId="4A3D326E" w:rsidR="00C576D6" w:rsidRDefault="00C576D6" w:rsidP="00586CA3">
            <w:pPr>
              <w:spacing w:after="120" w:line="259" w:lineRule="auto"/>
            </w:pPr>
          </w:p>
          <w:p w14:paraId="28C477B6" w14:textId="14313B1D" w:rsidR="00F2482D" w:rsidRDefault="00F2482D" w:rsidP="00586CA3">
            <w:pPr>
              <w:spacing w:after="120" w:line="259" w:lineRule="auto"/>
            </w:pPr>
          </w:p>
          <w:p w14:paraId="3FB591A4" w14:textId="33A10CB5" w:rsidR="00F2482D" w:rsidRDefault="00F2482D" w:rsidP="00586CA3">
            <w:pPr>
              <w:spacing w:after="120" w:line="259" w:lineRule="auto"/>
            </w:pPr>
          </w:p>
          <w:p w14:paraId="44714436" w14:textId="485297E5" w:rsidR="00F2482D" w:rsidRDefault="00F2482D" w:rsidP="00586CA3">
            <w:pPr>
              <w:spacing w:after="120" w:line="259" w:lineRule="auto"/>
            </w:pPr>
          </w:p>
          <w:p w14:paraId="239A0296" w14:textId="6661F886" w:rsidR="00F2482D" w:rsidRDefault="00F2482D" w:rsidP="00586CA3">
            <w:pPr>
              <w:spacing w:after="120" w:line="259" w:lineRule="auto"/>
            </w:pPr>
          </w:p>
          <w:p w14:paraId="57882A2F" w14:textId="1DC7306E" w:rsidR="00F2482D" w:rsidRDefault="00F2482D" w:rsidP="00586CA3">
            <w:pPr>
              <w:spacing w:after="120" w:line="259" w:lineRule="auto"/>
            </w:pPr>
          </w:p>
          <w:p w14:paraId="7D99C040" w14:textId="0E7164B8" w:rsidR="00F2482D" w:rsidRDefault="00F2482D" w:rsidP="00586CA3">
            <w:pPr>
              <w:spacing w:after="120" w:line="259" w:lineRule="auto"/>
            </w:pPr>
          </w:p>
          <w:p w14:paraId="2F3197EC" w14:textId="1C9E119A" w:rsidR="00F2482D" w:rsidRDefault="00F2482D" w:rsidP="00586CA3">
            <w:pPr>
              <w:spacing w:after="120" w:line="259" w:lineRule="auto"/>
            </w:pPr>
          </w:p>
          <w:p w14:paraId="771604C1" w14:textId="22C148B7" w:rsidR="00F2482D" w:rsidRDefault="00F2482D" w:rsidP="00586CA3">
            <w:pPr>
              <w:spacing w:after="120" w:line="259" w:lineRule="auto"/>
            </w:pPr>
          </w:p>
          <w:p w14:paraId="6C0F5DD5" w14:textId="248FADEA" w:rsidR="00F2482D" w:rsidRDefault="00F2482D" w:rsidP="00586CA3">
            <w:pPr>
              <w:spacing w:after="120" w:line="259" w:lineRule="auto"/>
            </w:pPr>
          </w:p>
          <w:p w14:paraId="370FB576" w14:textId="70B14655" w:rsidR="00F2482D" w:rsidRDefault="00F2482D" w:rsidP="00586CA3">
            <w:pPr>
              <w:spacing w:after="120" w:line="259" w:lineRule="auto"/>
            </w:pPr>
          </w:p>
          <w:p w14:paraId="5BE41C3E" w14:textId="591C6FFB" w:rsidR="00F2482D" w:rsidRDefault="00F2482D" w:rsidP="00586CA3">
            <w:pPr>
              <w:spacing w:after="120" w:line="259" w:lineRule="auto"/>
            </w:pPr>
          </w:p>
          <w:p w14:paraId="3300DAE2" w14:textId="42D9DCC1" w:rsidR="00F2482D" w:rsidRDefault="00F2482D" w:rsidP="00586CA3">
            <w:pPr>
              <w:spacing w:after="120" w:line="259" w:lineRule="auto"/>
            </w:pPr>
          </w:p>
          <w:p w14:paraId="3AF6AAFC" w14:textId="240A5B58" w:rsidR="00F2482D" w:rsidRDefault="00F2482D" w:rsidP="00586CA3">
            <w:pPr>
              <w:spacing w:after="120" w:line="259" w:lineRule="auto"/>
            </w:pPr>
          </w:p>
          <w:p w14:paraId="3C5EF19F" w14:textId="21683283" w:rsidR="00F2482D" w:rsidRDefault="00F2482D" w:rsidP="00586CA3">
            <w:pPr>
              <w:spacing w:after="120" w:line="259" w:lineRule="auto"/>
            </w:pPr>
          </w:p>
          <w:p w14:paraId="35668596" w14:textId="391F9599" w:rsidR="00F2482D" w:rsidRDefault="00F2482D" w:rsidP="00586CA3">
            <w:pPr>
              <w:spacing w:after="120" w:line="259" w:lineRule="auto"/>
            </w:pPr>
          </w:p>
          <w:p w14:paraId="0BBADAB6" w14:textId="1A654093" w:rsidR="00F2482D" w:rsidRDefault="00F2482D" w:rsidP="00586CA3">
            <w:pPr>
              <w:spacing w:after="120" w:line="259" w:lineRule="auto"/>
            </w:pPr>
          </w:p>
          <w:p w14:paraId="396B13AE" w14:textId="5BDED09A" w:rsidR="00F2482D" w:rsidRDefault="00F2482D" w:rsidP="00586CA3">
            <w:pPr>
              <w:spacing w:after="120" w:line="259" w:lineRule="auto"/>
            </w:pPr>
          </w:p>
          <w:p w14:paraId="0DF58E59" w14:textId="20629D1D" w:rsidR="00F2482D" w:rsidRDefault="00F2482D" w:rsidP="00586CA3">
            <w:pPr>
              <w:spacing w:after="120" w:line="259" w:lineRule="auto"/>
            </w:pPr>
          </w:p>
          <w:p w14:paraId="02321E88" w14:textId="57C9F556" w:rsidR="00F2482D" w:rsidRDefault="00F2482D" w:rsidP="00586CA3">
            <w:pPr>
              <w:spacing w:after="120" w:line="259" w:lineRule="auto"/>
            </w:pPr>
          </w:p>
          <w:p w14:paraId="79D5CB58" w14:textId="19E6DD6A" w:rsidR="00F2482D" w:rsidRDefault="00F2482D" w:rsidP="00586CA3">
            <w:pPr>
              <w:spacing w:after="120" w:line="259" w:lineRule="auto"/>
            </w:pPr>
          </w:p>
          <w:p w14:paraId="48C8FB75" w14:textId="61638A13" w:rsidR="00F2482D" w:rsidRDefault="00F2482D" w:rsidP="00586CA3">
            <w:pPr>
              <w:spacing w:after="120" w:line="259" w:lineRule="auto"/>
            </w:pPr>
          </w:p>
          <w:p w14:paraId="42B4DB2F" w14:textId="2F498393" w:rsidR="00F2482D" w:rsidRDefault="00F2482D" w:rsidP="00586CA3">
            <w:pPr>
              <w:spacing w:after="120" w:line="259" w:lineRule="auto"/>
            </w:pPr>
          </w:p>
          <w:p w14:paraId="32496EA7" w14:textId="4626C4C0" w:rsidR="00F2482D" w:rsidRDefault="00F2482D" w:rsidP="00586CA3">
            <w:pPr>
              <w:spacing w:after="120" w:line="259" w:lineRule="auto"/>
            </w:pPr>
          </w:p>
          <w:p w14:paraId="5856C98C" w14:textId="147EEADC" w:rsidR="00F2482D" w:rsidRDefault="00F2482D" w:rsidP="00586CA3">
            <w:pPr>
              <w:spacing w:after="120" w:line="259" w:lineRule="auto"/>
            </w:pPr>
          </w:p>
          <w:p w14:paraId="6404BC15" w14:textId="24B05A61" w:rsidR="00F2482D" w:rsidRDefault="00F2482D" w:rsidP="00586CA3">
            <w:pPr>
              <w:spacing w:after="120" w:line="259" w:lineRule="auto"/>
            </w:pPr>
          </w:p>
          <w:p w14:paraId="1C881288" w14:textId="2B3BB656" w:rsidR="00F2482D" w:rsidRDefault="00F2482D" w:rsidP="00586CA3">
            <w:pPr>
              <w:spacing w:after="120" w:line="259" w:lineRule="auto"/>
            </w:pPr>
          </w:p>
          <w:p w14:paraId="2CCECD4C" w14:textId="14A69E1A" w:rsidR="00F2482D" w:rsidRDefault="00F2482D" w:rsidP="00586CA3">
            <w:pPr>
              <w:spacing w:after="120" w:line="259" w:lineRule="auto"/>
            </w:pPr>
          </w:p>
          <w:p w14:paraId="570BF57B" w14:textId="00D545B5" w:rsidR="00F2482D" w:rsidRDefault="00F2482D" w:rsidP="00586CA3">
            <w:pPr>
              <w:spacing w:after="120" w:line="259" w:lineRule="auto"/>
            </w:pPr>
          </w:p>
          <w:p w14:paraId="10DFD1F3" w14:textId="75861CA9" w:rsidR="00F2482D" w:rsidRDefault="00F2482D" w:rsidP="00586CA3">
            <w:pPr>
              <w:spacing w:after="120" w:line="259" w:lineRule="auto"/>
            </w:pPr>
          </w:p>
          <w:p w14:paraId="35066C61" w14:textId="5278938A" w:rsidR="00F2482D" w:rsidRDefault="00F2482D" w:rsidP="00586CA3">
            <w:pPr>
              <w:spacing w:after="120" w:line="259" w:lineRule="auto"/>
            </w:pPr>
          </w:p>
          <w:p w14:paraId="76C0E7DA" w14:textId="618B846A" w:rsidR="00F2482D" w:rsidRDefault="00F2482D" w:rsidP="00586CA3">
            <w:pPr>
              <w:spacing w:after="120" w:line="259" w:lineRule="auto"/>
            </w:pPr>
          </w:p>
          <w:p w14:paraId="4063B7D7" w14:textId="4C908B12" w:rsidR="00F2482D" w:rsidRDefault="00F2482D" w:rsidP="00586CA3">
            <w:pPr>
              <w:spacing w:after="120" w:line="259" w:lineRule="auto"/>
            </w:pPr>
          </w:p>
          <w:p w14:paraId="603414D1" w14:textId="490F899D" w:rsidR="00F2482D" w:rsidRDefault="00F2482D" w:rsidP="00586CA3">
            <w:pPr>
              <w:spacing w:after="120" w:line="259" w:lineRule="auto"/>
            </w:pPr>
          </w:p>
          <w:p w14:paraId="741F3741" w14:textId="6C97B60A" w:rsidR="00F2482D" w:rsidRDefault="00F2482D" w:rsidP="00586CA3">
            <w:pPr>
              <w:spacing w:after="120" w:line="259" w:lineRule="auto"/>
            </w:pPr>
          </w:p>
          <w:p w14:paraId="132FA089" w14:textId="252E67D6" w:rsidR="00F2482D" w:rsidRDefault="00F2482D" w:rsidP="00586CA3">
            <w:pPr>
              <w:spacing w:after="120" w:line="259" w:lineRule="auto"/>
            </w:pPr>
          </w:p>
          <w:p w14:paraId="00523BD6" w14:textId="6DCE31F8" w:rsidR="00F2482D" w:rsidRDefault="00F2482D" w:rsidP="00586CA3">
            <w:pPr>
              <w:spacing w:after="120" w:line="259" w:lineRule="auto"/>
            </w:pPr>
          </w:p>
          <w:p w14:paraId="1A5FDDE6" w14:textId="6AD08A82" w:rsidR="00F2482D" w:rsidRDefault="00F2482D" w:rsidP="00586CA3">
            <w:pPr>
              <w:spacing w:after="120" w:line="259" w:lineRule="auto"/>
            </w:pPr>
          </w:p>
          <w:p w14:paraId="5D5E81C7" w14:textId="0DA5A682" w:rsidR="00F2482D" w:rsidRDefault="00F2482D" w:rsidP="00586CA3">
            <w:pPr>
              <w:spacing w:after="120" w:line="259" w:lineRule="auto"/>
            </w:pPr>
          </w:p>
          <w:p w14:paraId="26F17C54" w14:textId="193B77B6" w:rsidR="00F2482D" w:rsidRDefault="00F2482D" w:rsidP="00586CA3">
            <w:pPr>
              <w:spacing w:after="120" w:line="259" w:lineRule="auto"/>
            </w:pPr>
          </w:p>
          <w:p w14:paraId="196C48C0" w14:textId="6A2FBA1A" w:rsidR="00F2482D" w:rsidRDefault="00F2482D" w:rsidP="00586CA3">
            <w:pPr>
              <w:spacing w:after="120" w:line="259" w:lineRule="auto"/>
            </w:pPr>
          </w:p>
          <w:p w14:paraId="440354CE" w14:textId="4ED9491D" w:rsidR="00F2482D" w:rsidRDefault="00F2482D" w:rsidP="00586CA3">
            <w:pPr>
              <w:spacing w:after="120" w:line="259" w:lineRule="auto"/>
            </w:pPr>
          </w:p>
          <w:p w14:paraId="00D6B50E" w14:textId="47EC938E" w:rsidR="00F2482D" w:rsidRDefault="00F2482D" w:rsidP="00586CA3">
            <w:pPr>
              <w:spacing w:after="120" w:line="259" w:lineRule="auto"/>
            </w:pPr>
          </w:p>
          <w:p w14:paraId="03A55BDA" w14:textId="0BBA48EE" w:rsidR="00F2482D" w:rsidRDefault="00F2482D" w:rsidP="00586CA3">
            <w:pPr>
              <w:spacing w:after="120" w:line="259" w:lineRule="auto"/>
            </w:pPr>
          </w:p>
          <w:p w14:paraId="048C8A96" w14:textId="77777777" w:rsidR="00F86D9B" w:rsidRDefault="00F86D9B" w:rsidP="00586CA3">
            <w:pPr>
              <w:spacing w:after="120" w:line="259" w:lineRule="auto"/>
            </w:pPr>
          </w:p>
          <w:p w14:paraId="55063292" w14:textId="69CEFA01" w:rsidR="00C576D6" w:rsidRDefault="00C576D6" w:rsidP="00586CA3">
            <w:pPr>
              <w:spacing w:after="120" w:line="259" w:lineRule="auto"/>
            </w:pPr>
          </w:p>
          <w:p w14:paraId="4459F8F1" w14:textId="4AB003B3" w:rsidR="00C576D6" w:rsidRDefault="00C576D6" w:rsidP="00586CA3">
            <w:pPr>
              <w:spacing w:after="120" w:line="259" w:lineRule="auto"/>
            </w:pPr>
          </w:p>
          <w:p w14:paraId="5D8AD52C" w14:textId="3220EF72" w:rsidR="00C576D6" w:rsidRDefault="00C576D6" w:rsidP="00586CA3">
            <w:pPr>
              <w:spacing w:after="120" w:line="259" w:lineRule="auto"/>
            </w:pPr>
          </w:p>
          <w:p w14:paraId="348EC8EC" w14:textId="64BEDDC6" w:rsidR="00C576D6" w:rsidRDefault="00C576D6" w:rsidP="00586CA3">
            <w:pPr>
              <w:spacing w:after="120" w:line="259" w:lineRule="auto"/>
            </w:pPr>
          </w:p>
          <w:p w14:paraId="094EDF2F" w14:textId="31D4B0EB" w:rsidR="00C576D6" w:rsidRDefault="00C576D6" w:rsidP="00586CA3">
            <w:pPr>
              <w:spacing w:after="120" w:line="259" w:lineRule="auto"/>
            </w:pPr>
          </w:p>
          <w:p w14:paraId="4793EC9B" w14:textId="10E8C9DB" w:rsidR="00C576D6" w:rsidRDefault="00C576D6" w:rsidP="00586CA3">
            <w:pPr>
              <w:spacing w:after="120" w:line="259" w:lineRule="auto"/>
            </w:pPr>
          </w:p>
          <w:p w14:paraId="4D949E57" w14:textId="598B49E5" w:rsidR="00C576D6" w:rsidRDefault="00C576D6" w:rsidP="00586CA3">
            <w:pPr>
              <w:spacing w:after="120" w:line="259" w:lineRule="auto"/>
            </w:pPr>
          </w:p>
          <w:p w14:paraId="4F9EAB4F" w14:textId="6EF49B08" w:rsidR="00C576D6" w:rsidRDefault="00C576D6" w:rsidP="00586CA3">
            <w:pPr>
              <w:spacing w:after="120" w:line="259" w:lineRule="auto"/>
            </w:pPr>
          </w:p>
          <w:p w14:paraId="38EC6F3A" w14:textId="6173DE82" w:rsidR="00FB504B" w:rsidRDefault="00FB504B" w:rsidP="00586CA3">
            <w:pPr>
              <w:spacing w:after="120" w:line="259" w:lineRule="auto"/>
            </w:pPr>
          </w:p>
          <w:p w14:paraId="352C0448" w14:textId="74AD1CF0" w:rsidR="00FB504B" w:rsidRDefault="00FB504B" w:rsidP="00586CA3">
            <w:pPr>
              <w:spacing w:after="120" w:line="259" w:lineRule="auto"/>
            </w:pPr>
          </w:p>
          <w:p w14:paraId="303C1AC6" w14:textId="0CDBF3E0" w:rsidR="00FB504B" w:rsidRDefault="00FB504B" w:rsidP="00586CA3">
            <w:pPr>
              <w:spacing w:after="120" w:line="259" w:lineRule="auto"/>
            </w:pPr>
          </w:p>
          <w:p w14:paraId="6D2798F6" w14:textId="2324053D" w:rsidR="00FB504B" w:rsidRDefault="00FB504B" w:rsidP="00586CA3">
            <w:pPr>
              <w:spacing w:after="120" w:line="259" w:lineRule="auto"/>
            </w:pPr>
          </w:p>
          <w:p w14:paraId="37E9AFFB" w14:textId="1B10FA37" w:rsidR="00FB504B" w:rsidRDefault="00FB504B" w:rsidP="00586CA3">
            <w:pPr>
              <w:spacing w:after="120" w:line="259" w:lineRule="auto"/>
            </w:pPr>
          </w:p>
          <w:p w14:paraId="755BD523" w14:textId="5F0C92A7" w:rsidR="00FB504B" w:rsidRDefault="00FB504B" w:rsidP="00586CA3">
            <w:pPr>
              <w:spacing w:after="120" w:line="259" w:lineRule="auto"/>
            </w:pPr>
          </w:p>
          <w:p w14:paraId="00630316" w14:textId="717A247A" w:rsidR="00FB504B" w:rsidRDefault="00FB504B" w:rsidP="00586CA3">
            <w:pPr>
              <w:spacing w:after="120" w:line="259" w:lineRule="auto"/>
            </w:pPr>
          </w:p>
          <w:p w14:paraId="75D65315" w14:textId="3A3E311C" w:rsidR="00FB504B" w:rsidRDefault="00FB504B" w:rsidP="00586CA3">
            <w:pPr>
              <w:spacing w:after="120" w:line="259" w:lineRule="auto"/>
            </w:pPr>
          </w:p>
          <w:p w14:paraId="7EEEC8F9" w14:textId="29A0F570" w:rsidR="00FB504B" w:rsidRDefault="00FB504B" w:rsidP="00586CA3">
            <w:pPr>
              <w:spacing w:after="120" w:line="259" w:lineRule="auto"/>
            </w:pPr>
          </w:p>
          <w:p w14:paraId="1EF4A2A1" w14:textId="2A0FC545" w:rsidR="00FB504B" w:rsidRDefault="00FB504B" w:rsidP="00586CA3">
            <w:pPr>
              <w:spacing w:after="120" w:line="259" w:lineRule="auto"/>
            </w:pPr>
          </w:p>
          <w:p w14:paraId="3A0FA62F" w14:textId="056722CF" w:rsidR="00FB504B" w:rsidRDefault="00FB504B" w:rsidP="00586CA3">
            <w:pPr>
              <w:spacing w:after="120" w:line="259" w:lineRule="auto"/>
            </w:pPr>
          </w:p>
          <w:p w14:paraId="60AF087C" w14:textId="35E55A1C" w:rsidR="00FB504B" w:rsidRDefault="00FB504B" w:rsidP="00586CA3">
            <w:pPr>
              <w:spacing w:after="120" w:line="259" w:lineRule="auto"/>
            </w:pPr>
          </w:p>
          <w:p w14:paraId="3ABEAE94" w14:textId="403C2567" w:rsidR="00FB504B" w:rsidRDefault="00FB504B" w:rsidP="00586CA3">
            <w:pPr>
              <w:spacing w:after="120" w:line="259" w:lineRule="auto"/>
            </w:pPr>
          </w:p>
          <w:p w14:paraId="5E73BEC0" w14:textId="1969BFE4" w:rsidR="00FB504B" w:rsidRDefault="00FB504B" w:rsidP="00586CA3">
            <w:pPr>
              <w:spacing w:after="120" w:line="259" w:lineRule="auto"/>
            </w:pPr>
          </w:p>
          <w:p w14:paraId="08F35623" w14:textId="7A3C3B0D" w:rsidR="00FB504B" w:rsidRDefault="00FB504B" w:rsidP="00586CA3">
            <w:pPr>
              <w:spacing w:after="120" w:line="259" w:lineRule="auto"/>
            </w:pPr>
          </w:p>
          <w:p w14:paraId="73B266B8" w14:textId="1E1B8A92" w:rsidR="00FB504B" w:rsidRDefault="00FB504B" w:rsidP="00586CA3">
            <w:pPr>
              <w:spacing w:after="120" w:line="259" w:lineRule="auto"/>
            </w:pPr>
          </w:p>
          <w:p w14:paraId="219FC1E8" w14:textId="08DEA3F9" w:rsidR="00FB504B" w:rsidRDefault="00FB504B" w:rsidP="00586CA3">
            <w:pPr>
              <w:spacing w:after="120" w:line="259" w:lineRule="auto"/>
            </w:pPr>
          </w:p>
          <w:p w14:paraId="60452DE5" w14:textId="58FE8AFF" w:rsidR="00FB504B" w:rsidRDefault="00FB504B" w:rsidP="00586CA3">
            <w:pPr>
              <w:spacing w:after="120" w:line="259" w:lineRule="auto"/>
            </w:pPr>
          </w:p>
          <w:p w14:paraId="38274C8D" w14:textId="56B096FC" w:rsidR="00FB504B" w:rsidRDefault="00FB504B" w:rsidP="00586CA3">
            <w:pPr>
              <w:spacing w:after="120" w:line="259" w:lineRule="auto"/>
            </w:pPr>
          </w:p>
          <w:p w14:paraId="4F9D329D" w14:textId="5CAB8E8B" w:rsidR="00FB504B" w:rsidRDefault="00FB504B" w:rsidP="00586CA3">
            <w:pPr>
              <w:spacing w:after="120" w:line="259" w:lineRule="auto"/>
            </w:pPr>
          </w:p>
          <w:p w14:paraId="3C885EB6" w14:textId="56A63B64" w:rsidR="00FB504B" w:rsidRDefault="00FB504B" w:rsidP="00586CA3">
            <w:pPr>
              <w:spacing w:after="120" w:line="259" w:lineRule="auto"/>
            </w:pPr>
          </w:p>
          <w:p w14:paraId="42414BE9" w14:textId="5E0A08A7" w:rsidR="00FB504B" w:rsidRDefault="00FB504B" w:rsidP="00586CA3">
            <w:pPr>
              <w:spacing w:after="120" w:line="259" w:lineRule="auto"/>
            </w:pPr>
          </w:p>
          <w:p w14:paraId="41FAD4CC" w14:textId="4EC25FB0" w:rsidR="00FB504B" w:rsidRDefault="00FB504B" w:rsidP="00586CA3">
            <w:pPr>
              <w:spacing w:after="120" w:line="259" w:lineRule="auto"/>
            </w:pPr>
          </w:p>
          <w:p w14:paraId="1A0AACA1" w14:textId="268D4B65" w:rsidR="00FB504B" w:rsidRDefault="00FB504B" w:rsidP="00586CA3">
            <w:pPr>
              <w:spacing w:after="120" w:line="259" w:lineRule="auto"/>
            </w:pPr>
          </w:p>
          <w:p w14:paraId="1592304B" w14:textId="04F22B05" w:rsidR="00FB504B" w:rsidRDefault="00FB504B" w:rsidP="00586CA3">
            <w:pPr>
              <w:spacing w:after="120" w:line="259" w:lineRule="auto"/>
            </w:pPr>
          </w:p>
          <w:p w14:paraId="59691E34" w14:textId="30B8A45B" w:rsidR="00077587" w:rsidRDefault="00077587" w:rsidP="00586CA3">
            <w:pPr>
              <w:spacing w:after="120" w:line="259" w:lineRule="auto"/>
            </w:pPr>
          </w:p>
          <w:p w14:paraId="36860D60" w14:textId="4FBBFF4E" w:rsidR="00077587" w:rsidRDefault="00077587" w:rsidP="00586CA3">
            <w:pPr>
              <w:spacing w:after="120" w:line="259" w:lineRule="auto"/>
            </w:pPr>
          </w:p>
          <w:p w14:paraId="7A3E2E98" w14:textId="3E8E8690" w:rsidR="00077587" w:rsidRDefault="00077587" w:rsidP="00586CA3">
            <w:pPr>
              <w:spacing w:after="120" w:line="259" w:lineRule="auto"/>
            </w:pPr>
          </w:p>
          <w:p w14:paraId="7CCD1A33" w14:textId="63731933" w:rsidR="00077587" w:rsidRDefault="00077587" w:rsidP="00586CA3">
            <w:pPr>
              <w:spacing w:after="120" w:line="259" w:lineRule="auto"/>
            </w:pPr>
          </w:p>
          <w:p w14:paraId="519AB156" w14:textId="36921B17" w:rsidR="00077587" w:rsidRDefault="00077587" w:rsidP="00586CA3">
            <w:pPr>
              <w:spacing w:after="120" w:line="259" w:lineRule="auto"/>
            </w:pPr>
          </w:p>
          <w:p w14:paraId="1E261BF2" w14:textId="370ADD8B" w:rsidR="00077587" w:rsidRDefault="00077587" w:rsidP="00586CA3">
            <w:pPr>
              <w:spacing w:after="120" w:line="259" w:lineRule="auto"/>
            </w:pPr>
          </w:p>
          <w:p w14:paraId="36E1F40A" w14:textId="155BF59B" w:rsidR="00077587" w:rsidRDefault="00077587" w:rsidP="00586CA3">
            <w:pPr>
              <w:spacing w:after="120" w:line="259" w:lineRule="auto"/>
            </w:pPr>
          </w:p>
          <w:p w14:paraId="03EA0A36" w14:textId="4496775C" w:rsidR="00077587" w:rsidRDefault="00077587" w:rsidP="00586CA3">
            <w:pPr>
              <w:spacing w:after="120" w:line="259" w:lineRule="auto"/>
            </w:pPr>
          </w:p>
          <w:p w14:paraId="5B6DD1AC" w14:textId="1F1197BE" w:rsidR="00077587" w:rsidRDefault="00077587" w:rsidP="00586CA3">
            <w:pPr>
              <w:spacing w:after="120" w:line="259" w:lineRule="auto"/>
            </w:pPr>
          </w:p>
          <w:p w14:paraId="00F708DA" w14:textId="201B48D9" w:rsidR="00077587" w:rsidRDefault="00077587" w:rsidP="00586CA3">
            <w:pPr>
              <w:spacing w:after="120" w:line="259" w:lineRule="auto"/>
            </w:pPr>
          </w:p>
          <w:p w14:paraId="51C66268" w14:textId="42BA1040" w:rsidR="00077587" w:rsidRDefault="00077587" w:rsidP="00586CA3">
            <w:pPr>
              <w:spacing w:after="120" w:line="259" w:lineRule="auto"/>
            </w:pPr>
          </w:p>
          <w:p w14:paraId="770E4EF3" w14:textId="7AF7A919" w:rsidR="00077587" w:rsidRDefault="00077587" w:rsidP="00586CA3">
            <w:pPr>
              <w:spacing w:after="120" w:line="259" w:lineRule="auto"/>
            </w:pPr>
          </w:p>
          <w:p w14:paraId="0A1F28C9" w14:textId="686C4E81" w:rsidR="00077587" w:rsidRDefault="00077587" w:rsidP="00586CA3">
            <w:pPr>
              <w:spacing w:after="120" w:line="259" w:lineRule="auto"/>
            </w:pPr>
          </w:p>
          <w:p w14:paraId="1E0CA081" w14:textId="65762F15" w:rsidR="00077587" w:rsidRDefault="00077587" w:rsidP="00586CA3">
            <w:pPr>
              <w:spacing w:after="120" w:line="259" w:lineRule="auto"/>
            </w:pPr>
          </w:p>
          <w:p w14:paraId="01F917A4" w14:textId="4C0CAE57" w:rsidR="00077587" w:rsidRDefault="00077587" w:rsidP="00586CA3">
            <w:pPr>
              <w:spacing w:after="120" w:line="259" w:lineRule="auto"/>
            </w:pPr>
          </w:p>
          <w:p w14:paraId="1D892F8E" w14:textId="32F20CF0" w:rsidR="00077587" w:rsidRDefault="00077587" w:rsidP="00586CA3">
            <w:pPr>
              <w:spacing w:after="120" w:line="259" w:lineRule="auto"/>
            </w:pPr>
          </w:p>
          <w:p w14:paraId="0AE72F6E" w14:textId="62133313" w:rsidR="00077587" w:rsidRDefault="00077587" w:rsidP="00586CA3">
            <w:pPr>
              <w:spacing w:after="120" w:line="259" w:lineRule="auto"/>
            </w:pPr>
          </w:p>
          <w:p w14:paraId="159B4EE0" w14:textId="022D9B3B" w:rsidR="00077587" w:rsidRDefault="00077587" w:rsidP="00586CA3">
            <w:pPr>
              <w:spacing w:after="120" w:line="259" w:lineRule="auto"/>
            </w:pPr>
          </w:p>
          <w:p w14:paraId="2AA8CE39" w14:textId="28FC257F" w:rsidR="00077587" w:rsidRDefault="00077587" w:rsidP="00586CA3">
            <w:pPr>
              <w:spacing w:after="120" w:line="259" w:lineRule="auto"/>
            </w:pPr>
          </w:p>
          <w:p w14:paraId="6C3739DF" w14:textId="1DB41DD2" w:rsidR="00077587" w:rsidRDefault="00077587" w:rsidP="00586CA3">
            <w:pPr>
              <w:spacing w:after="120" w:line="259" w:lineRule="auto"/>
            </w:pPr>
          </w:p>
          <w:p w14:paraId="21E8B3DE" w14:textId="7749166C" w:rsidR="00077587" w:rsidRDefault="00077587" w:rsidP="00586CA3">
            <w:pPr>
              <w:spacing w:after="120" w:line="259" w:lineRule="auto"/>
            </w:pPr>
          </w:p>
          <w:p w14:paraId="49EE3814" w14:textId="52EA2112" w:rsidR="00077587" w:rsidRDefault="00077587" w:rsidP="00586CA3">
            <w:pPr>
              <w:spacing w:after="120" w:line="259" w:lineRule="auto"/>
            </w:pPr>
          </w:p>
          <w:p w14:paraId="7B038627" w14:textId="513E8578" w:rsidR="00077587" w:rsidRDefault="00077587" w:rsidP="00586CA3">
            <w:pPr>
              <w:spacing w:after="120" w:line="259" w:lineRule="auto"/>
            </w:pPr>
          </w:p>
          <w:p w14:paraId="66933DCF" w14:textId="39B719A6" w:rsidR="00077587" w:rsidRDefault="00077587" w:rsidP="00586CA3">
            <w:pPr>
              <w:spacing w:after="120" w:line="259" w:lineRule="auto"/>
            </w:pPr>
          </w:p>
          <w:p w14:paraId="405FBAEA" w14:textId="33927308" w:rsidR="00077587" w:rsidRDefault="00077587" w:rsidP="00586CA3">
            <w:pPr>
              <w:spacing w:after="120" w:line="259" w:lineRule="auto"/>
            </w:pPr>
          </w:p>
          <w:p w14:paraId="1453D373" w14:textId="6EE39893" w:rsidR="00077587" w:rsidRDefault="00077587" w:rsidP="00586CA3">
            <w:pPr>
              <w:spacing w:after="120" w:line="259" w:lineRule="auto"/>
            </w:pPr>
          </w:p>
          <w:p w14:paraId="2C612947" w14:textId="26795599" w:rsidR="00077587" w:rsidRDefault="00077587" w:rsidP="00586CA3">
            <w:pPr>
              <w:spacing w:after="120" w:line="259" w:lineRule="auto"/>
            </w:pPr>
          </w:p>
          <w:p w14:paraId="17D58907" w14:textId="75F69F17" w:rsidR="00077587" w:rsidRDefault="00077587" w:rsidP="00586CA3">
            <w:pPr>
              <w:spacing w:after="120" w:line="259" w:lineRule="auto"/>
            </w:pPr>
          </w:p>
          <w:p w14:paraId="1142357C" w14:textId="340AA0E7" w:rsidR="00077587" w:rsidRDefault="00077587" w:rsidP="00586CA3">
            <w:pPr>
              <w:spacing w:after="120" w:line="259" w:lineRule="auto"/>
            </w:pPr>
          </w:p>
          <w:p w14:paraId="16CB8301" w14:textId="186D82F9" w:rsidR="00077587" w:rsidRDefault="00077587" w:rsidP="00586CA3">
            <w:pPr>
              <w:spacing w:after="120" w:line="259" w:lineRule="auto"/>
            </w:pPr>
          </w:p>
          <w:p w14:paraId="3C465A7B" w14:textId="7209FA38" w:rsidR="00077587" w:rsidRDefault="00077587" w:rsidP="00586CA3">
            <w:pPr>
              <w:spacing w:after="120" w:line="259" w:lineRule="auto"/>
            </w:pPr>
          </w:p>
          <w:p w14:paraId="03D138DF" w14:textId="0C7F86AD" w:rsidR="00077587" w:rsidRDefault="00077587" w:rsidP="00586CA3">
            <w:pPr>
              <w:spacing w:after="120" w:line="259" w:lineRule="auto"/>
            </w:pPr>
          </w:p>
          <w:p w14:paraId="135E4F27" w14:textId="240F3667" w:rsidR="00077587" w:rsidRDefault="00077587" w:rsidP="00586CA3">
            <w:pPr>
              <w:spacing w:after="120" w:line="259" w:lineRule="auto"/>
            </w:pPr>
          </w:p>
          <w:p w14:paraId="76A6DFD6" w14:textId="7AE60D73" w:rsidR="00077587" w:rsidRDefault="00077587" w:rsidP="00586CA3">
            <w:pPr>
              <w:spacing w:after="120" w:line="259" w:lineRule="auto"/>
            </w:pPr>
          </w:p>
          <w:p w14:paraId="669EE697" w14:textId="79012BC2" w:rsidR="00077587" w:rsidRDefault="00077587" w:rsidP="00586CA3">
            <w:pPr>
              <w:spacing w:after="120" w:line="259" w:lineRule="auto"/>
            </w:pPr>
          </w:p>
          <w:p w14:paraId="3CF8A9D0" w14:textId="2A975F9D" w:rsidR="00077587" w:rsidRDefault="00077587" w:rsidP="00586CA3">
            <w:pPr>
              <w:spacing w:after="120" w:line="259" w:lineRule="auto"/>
            </w:pPr>
          </w:p>
          <w:p w14:paraId="0C3BD5B7" w14:textId="6E82927D" w:rsidR="00077587" w:rsidRDefault="00077587" w:rsidP="00586CA3">
            <w:pPr>
              <w:spacing w:after="120" w:line="259" w:lineRule="auto"/>
            </w:pPr>
          </w:p>
          <w:p w14:paraId="223AAA6A" w14:textId="77777777" w:rsidR="00077587" w:rsidRDefault="00077587" w:rsidP="00586CA3">
            <w:pPr>
              <w:spacing w:after="120" w:line="259" w:lineRule="auto"/>
            </w:pPr>
            <w:bookmarkStart w:id="0" w:name="_GoBack"/>
            <w:bookmarkEnd w:id="0"/>
          </w:p>
          <w:p w14:paraId="256C6F62" w14:textId="77777777" w:rsidR="00FB504B" w:rsidRDefault="00FB504B" w:rsidP="00586CA3">
            <w:pPr>
              <w:spacing w:after="120" w:line="259" w:lineRule="auto"/>
            </w:pPr>
          </w:p>
          <w:p w14:paraId="5C069C0B" w14:textId="77777777" w:rsidR="00C576D6" w:rsidRDefault="00C576D6" w:rsidP="00586CA3">
            <w:pPr>
              <w:spacing w:after="120" w:line="259" w:lineRule="auto"/>
            </w:pPr>
          </w:p>
          <w:p w14:paraId="1E7CF313" w14:textId="42C91C0F" w:rsidR="001A37A0" w:rsidRDefault="00F36D16" w:rsidP="00586CA3">
            <w:pPr>
              <w:spacing w:after="120" w:line="259" w:lineRule="auto"/>
            </w:pPr>
            <w:r w:rsidRPr="00F36D16">
              <w:t>Recommend</w:t>
            </w:r>
            <w:r>
              <w:t>-</w:t>
            </w:r>
            <w:proofErr w:type="spellStart"/>
            <w:r w:rsidRPr="00F36D16">
              <w:t>ation</w:t>
            </w:r>
            <w:proofErr w:type="spellEnd"/>
            <w:r w:rsidRPr="00F36D16">
              <w:t>:</w:t>
            </w:r>
          </w:p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bottom w:w="576" w:type="dxa"/>
            </w:tcMar>
          </w:tcPr>
          <w:p w14:paraId="3F89CDA2" w14:textId="77777777" w:rsidR="00586CA3" w:rsidRPr="00015BDB" w:rsidRDefault="00586CA3" w:rsidP="00586CA3">
            <w:pPr>
              <w:numPr>
                <w:ilvl w:val="0"/>
                <w:numId w:val="1"/>
              </w:numPr>
              <w:spacing w:after="120" w:line="259" w:lineRule="auto"/>
            </w:pPr>
            <w:r w:rsidRPr="00015BDB">
              <w:lastRenderedPageBreak/>
              <w:t xml:space="preserve">Provide completed process flow diagrams for the three processes, including business inputs, business outputs, and processes. </w:t>
            </w:r>
          </w:p>
          <w:p w14:paraId="24A2A23D" w14:textId="77777777" w:rsidR="00586CA3" w:rsidRPr="00015BDB" w:rsidRDefault="00586CA3" w:rsidP="00586CA3">
            <w:pPr>
              <w:numPr>
                <w:ilvl w:val="0"/>
                <w:numId w:val="1"/>
              </w:numPr>
              <w:spacing w:after="120" w:line="259" w:lineRule="auto"/>
            </w:pPr>
            <w:bookmarkStart w:id="1" w:name="_Hlk20119298"/>
            <w:r w:rsidRPr="00015BDB">
              <w:t xml:space="preserve">Make a Data Dictionary for the things named in </w:t>
            </w:r>
            <w:bookmarkEnd w:id="1"/>
            <w:r>
              <w:t>the process flow diagram.</w:t>
            </w:r>
          </w:p>
          <w:p w14:paraId="0E36B53C" w14:textId="77777777" w:rsidR="00586CA3" w:rsidRPr="00015BDB" w:rsidRDefault="00586CA3" w:rsidP="00586CA3">
            <w:pPr>
              <w:numPr>
                <w:ilvl w:val="0"/>
                <w:numId w:val="1"/>
              </w:numPr>
              <w:spacing w:after="120" w:line="259" w:lineRule="auto"/>
            </w:pPr>
            <w:r w:rsidRPr="00015BDB">
              <w:t xml:space="preserve">Using the information </w:t>
            </w:r>
            <w:r>
              <w:t>from the</w:t>
            </w:r>
            <w:r w:rsidRPr="00015BDB">
              <w:t xml:space="preserve"> Data Dictionary, design an ERD that contains all the </w:t>
            </w:r>
            <w:r w:rsidRPr="00F251A9">
              <w:t>information</w:t>
            </w:r>
            <w:r w:rsidRPr="00015BDB">
              <w:t xml:space="preserve"> from </w:t>
            </w:r>
            <w:r>
              <w:t>the</w:t>
            </w:r>
            <w:r w:rsidRPr="00015BDB">
              <w:t xml:space="preserve"> process flow diagram.</w:t>
            </w:r>
          </w:p>
          <w:p w14:paraId="44BC379B" w14:textId="7F654758" w:rsidR="00586CA3" w:rsidRDefault="00586CA3" w:rsidP="00586CA3"/>
          <w:p w14:paraId="6B6EFCBE" w14:textId="1BE2F5F1" w:rsidR="00560544" w:rsidRDefault="00560544" w:rsidP="00586CA3"/>
          <w:p w14:paraId="6D01EE32" w14:textId="77777777" w:rsidR="00560544" w:rsidRDefault="00560544" w:rsidP="00586CA3"/>
          <w:p w14:paraId="30B558D8" w14:textId="55FB0A3E" w:rsidR="00E31521" w:rsidRDefault="00712378" w:rsidP="00586CA3">
            <w:r>
              <w:t xml:space="preserve">The Atlantic Health </w:t>
            </w:r>
            <w:proofErr w:type="spellStart"/>
            <w:r>
              <w:t>Datapalooza</w:t>
            </w:r>
            <w:proofErr w:type="spellEnd"/>
            <w:r>
              <w:t xml:space="preserve"> and its focus on patient flow, </w:t>
            </w:r>
            <w:r w:rsidR="007B5A71">
              <w:t>including the processes for discharge, treatment, and triage.</w:t>
            </w:r>
          </w:p>
          <w:p w14:paraId="1AC4D174" w14:textId="0BA41C52" w:rsidR="007B5A71" w:rsidRDefault="007B5A71" w:rsidP="00586CA3"/>
          <w:p w14:paraId="59C3216D" w14:textId="77777777" w:rsidR="007B5A71" w:rsidRPr="00E31521" w:rsidRDefault="007B5A71" w:rsidP="007B5A71">
            <w:pPr>
              <w:rPr>
                <w:b/>
                <w:bCs/>
              </w:rPr>
            </w:pPr>
            <w:r w:rsidRPr="00E31521">
              <w:rPr>
                <w:b/>
                <w:bCs/>
              </w:rPr>
              <w:t xml:space="preserve">Information on the existing system from </w:t>
            </w:r>
            <w:proofErr w:type="spellStart"/>
            <w:r w:rsidRPr="00E31521">
              <w:rPr>
                <w:b/>
                <w:bCs/>
              </w:rPr>
              <w:t>Datapalooza</w:t>
            </w:r>
            <w:proofErr w:type="spellEnd"/>
            <w:r w:rsidRPr="00E31521">
              <w:rPr>
                <w:b/>
                <w:bCs/>
              </w:rPr>
              <w:t>:</w:t>
            </w:r>
          </w:p>
          <w:p w14:paraId="2DE62E3D" w14:textId="77777777" w:rsidR="007B5A71" w:rsidRDefault="007B5A71" w:rsidP="007B5A71">
            <w:r>
              <w:rPr>
                <w:noProof/>
              </w:rPr>
              <w:drawing>
                <wp:inline distT="0" distB="0" distL="0" distR="0" wp14:anchorId="7C860E2F" wp14:editId="3DDB1EBB">
                  <wp:extent cx="3514725" cy="2730030"/>
                  <wp:effectExtent l="0" t="0" r="0" b="0"/>
                  <wp:docPr id="3" name="Picture 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D Flow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97"/>
                          <a:stretch/>
                        </pic:blipFill>
                        <pic:spPr bwMode="auto">
                          <a:xfrm>
                            <a:off x="0" y="0"/>
                            <a:ext cx="3590880" cy="2789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889341" w14:textId="77777777" w:rsidR="007B5A71" w:rsidRDefault="007B5A71" w:rsidP="007B5A71"/>
          <w:p w14:paraId="31DF2CB6" w14:textId="114531CE" w:rsidR="007B5A71" w:rsidRDefault="007B5A71" w:rsidP="00586CA3"/>
          <w:p w14:paraId="26946D40" w14:textId="272FF9AE" w:rsidR="00077587" w:rsidRDefault="00077587" w:rsidP="00586CA3"/>
          <w:p w14:paraId="768A6259" w14:textId="77777777" w:rsidR="00077587" w:rsidRDefault="00077587" w:rsidP="00586CA3"/>
          <w:p w14:paraId="7DF28B5D" w14:textId="77777777" w:rsidR="00D62429" w:rsidRDefault="00D62429" w:rsidP="00586CA3"/>
          <w:p w14:paraId="10079DE0" w14:textId="04CB3884" w:rsidR="00E31521" w:rsidRDefault="00E31521" w:rsidP="00586CA3"/>
          <w:p w14:paraId="0343DC93" w14:textId="5D71A4DB" w:rsidR="00077587" w:rsidRDefault="00077587" w:rsidP="00586CA3"/>
          <w:p w14:paraId="6BCE3AE7" w14:textId="61B69C7D" w:rsidR="00077587" w:rsidRDefault="00077587" w:rsidP="00586CA3"/>
          <w:p w14:paraId="359E48E5" w14:textId="145F38BC" w:rsidR="00077587" w:rsidRDefault="00077587" w:rsidP="00586CA3"/>
          <w:p w14:paraId="241038F9" w14:textId="77777777" w:rsidR="00077587" w:rsidRPr="00FE6B8C" w:rsidRDefault="00077587" w:rsidP="00586CA3"/>
          <w:p w14:paraId="03AE1585" w14:textId="77777777" w:rsidR="00586CA3" w:rsidRDefault="00586CA3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170240">
              <w:rPr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05606FE8" wp14:editId="5FB1DC10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-209550</wp:posOffset>
                      </wp:positionV>
                      <wp:extent cx="1047750" cy="828675"/>
                      <wp:effectExtent l="0" t="0" r="0" b="952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F5504" w14:textId="77777777" w:rsidR="00586CA3" w:rsidRDefault="00586CA3" w:rsidP="0016263F">
                                  <w:pPr>
                                    <w:spacing w:before="240" w:after="0"/>
                                  </w:pPr>
                                  <w:r>
                                    <w:t>Triaged Person</w:t>
                                  </w:r>
                                </w:p>
                                <w:p w14:paraId="0E4D36ED" w14:textId="77777777" w:rsidR="00586CA3" w:rsidRDefault="00586CA3" w:rsidP="0016263F">
                                  <w:pPr>
                                    <w:spacing w:before="240" w:after="0"/>
                                  </w:pPr>
                                  <w:r>
                                    <w:t>Discharge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606F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4.75pt;margin-top:-16.5pt;width:82.5pt;height:65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" stroked="f">
                      <v:textbox>
                        <w:txbxContent>
                          <w:p w14:paraId="325F5504" w14:textId="77777777" w:rsidR="00586CA3" w:rsidRDefault="00586CA3" w:rsidP="0016263F">
                            <w:pPr>
                              <w:spacing w:before="240" w:after="0"/>
                            </w:pPr>
                            <w:r>
                              <w:t>Triaged Person</w:t>
                            </w:r>
                          </w:p>
                          <w:p w14:paraId="0E4D36ED" w14:textId="77777777" w:rsidR="00586CA3" w:rsidRDefault="00586CA3" w:rsidP="0016263F">
                            <w:pPr>
                              <w:spacing w:before="240" w:after="0"/>
                            </w:pPr>
                            <w:r>
                              <w:t>Discharge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544846" wp14:editId="4D6585F0">
                      <wp:simplePos x="0" y="0"/>
                      <wp:positionH relativeFrom="column">
                        <wp:posOffset>1628774</wp:posOffset>
                      </wp:positionH>
                      <wp:positionV relativeFrom="paragraph">
                        <wp:posOffset>85090</wp:posOffset>
                      </wp:positionV>
                      <wp:extent cx="276225" cy="45719"/>
                      <wp:effectExtent l="0" t="57150" r="28575" b="501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5EF4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28.25pt;margin-top:6.7pt;width:21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D0203A" wp14:editId="2D713B52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85725</wp:posOffset>
                      </wp:positionV>
                      <wp:extent cx="219075" cy="45719"/>
                      <wp:effectExtent l="0" t="38100" r="28575" b="882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FFD4E" id="Straight Arrow Connector 9" o:spid="_x0000_s1026" type="#_x0000_t32" style="position:absolute;margin-left:35.25pt;margin-top:6.75pt;width:17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 w:rsidRPr="00170240">
              <w:rPr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BFD81FE" wp14:editId="7770D8DE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9525</wp:posOffset>
                      </wp:positionV>
                      <wp:extent cx="866775" cy="352425"/>
                      <wp:effectExtent l="0" t="0" r="28575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331C5" w14:textId="77777777" w:rsidR="00586CA3" w:rsidRPr="00170240" w:rsidRDefault="00586CA3" w:rsidP="0016263F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170240">
                                    <w:rPr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  <w:t>TRIAGE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D81FE" id="_x0000_s1027" type="#_x0000_t202" style="position:absolute;margin-left:55.45pt;margin-top:.75pt;width:68.2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">
                      <v:textbox>
                        <w:txbxContent>
                          <w:p w14:paraId="28A331C5" w14:textId="77777777" w:rsidR="00586CA3" w:rsidRPr="00170240" w:rsidRDefault="00586CA3" w:rsidP="0016263F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</w:pPr>
                            <w:r w:rsidRPr="00170240">
                              <w:rPr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</w:rPr>
                              <w:t>TRIAGE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Person</w:t>
            </w:r>
          </w:p>
          <w:p w14:paraId="487C4B7C" w14:textId="77777777" w:rsidR="00586CA3" w:rsidRDefault="00586CA3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3CB68F" wp14:editId="173453CF">
                      <wp:simplePos x="0" y="0"/>
                      <wp:positionH relativeFrom="column">
                        <wp:posOffset>377666</wp:posOffset>
                      </wp:positionH>
                      <wp:positionV relativeFrom="paragraph">
                        <wp:posOffset>68580</wp:posOffset>
                      </wp:positionV>
                      <wp:extent cx="254794" cy="7144"/>
                      <wp:effectExtent l="0" t="57150" r="31115" b="882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794" cy="7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853E2" id="Straight Arrow Connector 2" o:spid="_x0000_s1026" type="#_x0000_t32" style="position:absolute;margin-left:29.75pt;margin-top:5.4pt;width:20.0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Facility </w:t>
            </w:r>
          </w:p>
          <w:p w14:paraId="6368A86A" w14:textId="77777777" w:rsidR="00586CA3" w:rsidRPr="007856A6" w:rsidRDefault="00586CA3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7FE718" wp14:editId="3ED154B7">
                      <wp:simplePos x="0" y="0"/>
                      <wp:positionH relativeFrom="column">
                        <wp:posOffset>347503</wp:posOffset>
                      </wp:positionH>
                      <wp:positionV relativeFrom="paragraph">
                        <wp:posOffset>38735</wp:posOffset>
                      </wp:positionV>
                      <wp:extent cx="307975" cy="45719"/>
                      <wp:effectExtent l="0" t="57150" r="34925" b="501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9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51E41" id="Straight Arrow Connector 10" o:spid="_x0000_s1026" type="#_x0000_t32" style="position:absolute;margin-left:27.35pt;margin-top:3.05pt;width:24.2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ABD7E1" wp14:editId="7E85C60D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19050</wp:posOffset>
                      </wp:positionV>
                      <wp:extent cx="266700" cy="85725"/>
                      <wp:effectExtent l="0" t="0" r="76200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DF9A2" id="Straight Arrow Connector 12" o:spid="_x0000_s1026" type="#_x0000_t32" style="position:absolute;margin-left:130.5pt;margin-top:1.5pt;width:21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Staff</w:t>
            </w:r>
          </w:p>
          <w:p w14:paraId="4111D894" w14:textId="77777777" w:rsidR="00586CA3" w:rsidRDefault="00586CA3" w:rsidP="00586CA3">
            <w:pPr>
              <w:rPr>
                <w:b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0BCF8A" wp14:editId="7925D3D8">
                      <wp:simplePos x="0" y="0"/>
                      <wp:positionH relativeFrom="margin">
                        <wp:posOffset>2252345</wp:posOffset>
                      </wp:positionH>
                      <wp:positionV relativeFrom="paragraph">
                        <wp:posOffset>76200</wp:posOffset>
                      </wp:positionV>
                      <wp:extent cx="3235600" cy="518081"/>
                      <wp:effectExtent l="0" t="514350" r="0" b="5111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215506">
                                <a:off x="0" y="0"/>
                                <a:ext cx="3235600" cy="5180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3A0B58" w14:textId="77777777" w:rsidR="00586CA3" w:rsidRPr="001F44C1" w:rsidRDefault="00586CA3" w:rsidP="001626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color w:val="4BACC6" w:themeColor="accent5"/>
                                      <w:sz w:val="56"/>
                                      <w:szCs w:val="56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F44C1">
                                    <w:rPr>
                                      <w:b/>
                                      <w:bCs/>
                                      <w:noProof/>
                                      <w:color w:val="4BACC6" w:themeColor="accent5"/>
                                      <w:sz w:val="56"/>
                                      <w:szCs w:val="56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EMERGENCY ROOM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BCF8A" id="Text Box 25" o:spid="_x0000_s1028" type="#_x0000_t202" style="position:absolute;margin-left:177.35pt;margin-top:6pt;width:254.75pt;height:40.8pt;rotation:1327657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" filled="f" stroked="f">
                      <v:textbox>
                        <w:txbxContent>
                          <w:p w14:paraId="353A0B58" w14:textId="77777777" w:rsidR="00586CA3" w:rsidRPr="001F44C1" w:rsidRDefault="00586CA3" w:rsidP="0016263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4BACC6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44C1">
                              <w:rPr>
                                <w:b/>
                                <w:bCs/>
                                <w:noProof/>
                                <w:color w:val="4BACC6" w:themeColor="accent5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EMERGENCY ROOM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70240">
              <w:rPr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3B3D0945" wp14:editId="2F996306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28575</wp:posOffset>
                      </wp:positionV>
                      <wp:extent cx="1200150" cy="828675"/>
                      <wp:effectExtent l="0" t="0" r="0" b="9525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53D44" w14:textId="77777777" w:rsidR="00586CA3" w:rsidRDefault="00586CA3" w:rsidP="0016263F">
                                  <w:pPr>
                                    <w:spacing w:before="240" w:after="0"/>
                                  </w:pPr>
                                  <w:r>
                                    <w:t>Treated Person</w:t>
                                  </w:r>
                                </w:p>
                                <w:p w14:paraId="6C0C1618" w14:textId="77777777" w:rsidR="00586CA3" w:rsidRDefault="00586CA3" w:rsidP="0016263F">
                                  <w:pPr>
                                    <w:spacing w:before="240" w:after="0"/>
                                  </w:pPr>
                                  <w:r>
                                    <w:t>Admitted Person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D0945" id="_x0000_s1029" type="#_x0000_t202" style="position:absolute;margin-left:149.25pt;margin-top:2.25pt;width:94.5pt;height:65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" stroked="f">
                      <v:textbox>
                        <w:txbxContent>
                          <w:p w14:paraId="28053D44" w14:textId="77777777" w:rsidR="00586CA3" w:rsidRDefault="00586CA3" w:rsidP="0016263F">
                            <w:pPr>
                              <w:spacing w:before="240" w:after="0"/>
                            </w:pPr>
                            <w:r>
                              <w:t>Treated Person</w:t>
                            </w:r>
                          </w:p>
                          <w:p w14:paraId="6C0C1618" w14:textId="77777777" w:rsidR="00586CA3" w:rsidRDefault="00586CA3" w:rsidP="0016263F">
                            <w:pPr>
                              <w:spacing w:before="240" w:after="0"/>
                            </w:pPr>
                            <w:r>
                              <w:t>Admitted Person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AE7915" w14:textId="603BD58B" w:rsidR="00586CA3" w:rsidRDefault="00FB0495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62D608" wp14:editId="4E4301F5">
                      <wp:simplePos x="0" y="0"/>
                      <wp:positionH relativeFrom="column">
                        <wp:posOffset>360317</wp:posOffset>
                      </wp:positionH>
                      <wp:positionV relativeFrom="paragraph">
                        <wp:posOffset>135799</wp:posOffset>
                      </wp:positionV>
                      <wp:extent cx="278947" cy="45719"/>
                      <wp:effectExtent l="0" t="38100" r="45085" b="8826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94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8552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8.35pt;margin-top:10.7pt;width:21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 w:rsidR="00586CA3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78B78B" wp14:editId="15B63E26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69216</wp:posOffset>
                      </wp:positionV>
                      <wp:extent cx="219075" cy="45719"/>
                      <wp:effectExtent l="0" t="57150" r="28575" b="5016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31461" id="Straight Arrow Connector 16" o:spid="_x0000_s1026" type="#_x0000_t32" style="position:absolute;margin-left:135pt;margin-top:5.45pt;width:17.2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586CA3" w:rsidRPr="00170240">
              <w:rPr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80AA070" wp14:editId="7AB9C4D9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10160</wp:posOffset>
                      </wp:positionV>
                      <wp:extent cx="990600" cy="352425"/>
                      <wp:effectExtent l="0" t="0" r="19050" b="2857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13150F" w14:textId="77777777" w:rsidR="00586CA3" w:rsidRPr="00170240" w:rsidRDefault="00586CA3" w:rsidP="0016263F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</w:pPr>
                                  <w:r w:rsidRPr="00170240">
                                    <w:rPr>
                                      <w:b/>
                                      <w:bCs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t>TREATMENT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AA070" id="_x0000_s1030" type="#_x0000_t202" style="position:absolute;margin-left:53.25pt;margin-top:.8pt;width:78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">
                      <v:textbox>
                        <w:txbxContent>
                          <w:p w14:paraId="0F13150F" w14:textId="77777777" w:rsidR="00586CA3" w:rsidRPr="00170240" w:rsidRDefault="00586CA3" w:rsidP="0016263F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170240">
                              <w:rPr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</w:rPr>
                              <w:t>TREATMENT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86CA3"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Triaged</w:t>
            </w:r>
          </w:p>
          <w:p w14:paraId="14681A3C" w14:textId="2172ADB8" w:rsidR="00586CA3" w:rsidRDefault="00FB0495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7F3832" wp14:editId="57AD5ABF">
                      <wp:simplePos x="0" y="0"/>
                      <wp:positionH relativeFrom="column">
                        <wp:posOffset>246017</wp:posOffset>
                      </wp:positionH>
                      <wp:positionV relativeFrom="paragraph">
                        <wp:posOffset>104412</wp:posOffset>
                      </wp:positionV>
                      <wp:extent cx="375557" cy="118382"/>
                      <wp:effectExtent l="0" t="38100" r="62865" b="3429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557" cy="118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17562" id="Straight Arrow Connector 1" o:spid="_x0000_s1026" type="#_x0000_t32" style="position:absolute;margin-left:19.35pt;margin-top:8.2pt;width:29.55pt;height:9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 w:rsidR="00586CA3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C1A2B5" wp14:editId="768BC68D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83185</wp:posOffset>
                      </wp:positionV>
                      <wp:extent cx="266700" cy="85725"/>
                      <wp:effectExtent l="0" t="0" r="76200" b="6667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35AFE" id="Straight Arrow Connector 17" o:spid="_x0000_s1026" type="#_x0000_t32" style="position:absolute;margin-left:133.5pt;margin-top:6.55pt;width:21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 w:rsidR="00586CA3"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Person</w:t>
            </w:r>
          </w:p>
          <w:p w14:paraId="09F956BF" w14:textId="1BFD3270" w:rsidR="00FB0495" w:rsidRDefault="00FB0495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B84BAFE" wp14:editId="3364BD92">
                      <wp:simplePos x="0" y="0"/>
                      <wp:positionH relativeFrom="column">
                        <wp:posOffset>349431</wp:posOffset>
                      </wp:positionH>
                      <wp:positionV relativeFrom="paragraph">
                        <wp:posOffset>51798</wp:posOffset>
                      </wp:positionV>
                      <wp:extent cx="307975" cy="152400"/>
                      <wp:effectExtent l="0" t="38100" r="5397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9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9316A5" id="Straight Arrow Connector 5" o:spid="_x0000_s1026" type="#_x0000_t32" style="position:absolute;margin-left:27.5pt;margin-top:4.1pt;width:24.25pt;height:1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Staff</w:t>
            </w:r>
          </w:p>
          <w:p w14:paraId="2D83E678" w14:textId="22602F4D" w:rsidR="00FB0495" w:rsidRDefault="00FB0495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Facility</w:t>
            </w:r>
          </w:p>
          <w:p w14:paraId="78C33015" w14:textId="77777777" w:rsidR="00586CA3" w:rsidRDefault="00586CA3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73188FFC" w14:textId="77777777" w:rsidR="00586CA3" w:rsidRDefault="00586CA3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170240">
              <w:rPr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c:AlternateContent>
                <mc:Choice Requires="wps">
                  <w:drawing>
                    <wp:anchor distT="45720" distB="45720" distL="114300" distR="114300" simplePos="0" relativeHeight="251675648" behindDoc="1" locked="0" layoutInCell="1" allowOverlap="1" wp14:anchorId="6B4D1664" wp14:editId="0760EE3F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95885</wp:posOffset>
                      </wp:positionV>
                      <wp:extent cx="1362075" cy="828675"/>
                      <wp:effectExtent l="0" t="0" r="9525" b="9525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431A0E" w14:textId="77777777" w:rsidR="00586CA3" w:rsidRDefault="00586CA3" w:rsidP="0016263F">
                                  <w:pPr>
                                    <w:spacing w:before="240" w:after="0"/>
                                  </w:pPr>
                                  <w:r>
                                    <w:t>Discharged Person</w:t>
                                  </w:r>
                                </w:p>
                                <w:p w14:paraId="0C4B5AAA" w14:textId="77777777" w:rsidR="00586CA3" w:rsidRDefault="00586CA3" w:rsidP="0016263F">
                                  <w:pPr>
                                    <w:spacing w:before="240" w:after="0"/>
                                  </w:pPr>
                                  <w:r>
                                    <w:t>Medical Records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D1664" id="_x0000_s1031" type="#_x0000_t202" style="position:absolute;margin-left:144.7pt;margin-top:7.55pt;width:107.25pt;height:65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" stroked="f">
                      <v:textbox>
                        <w:txbxContent>
                          <w:p w14:paraId="3F431A0E" w14:textId="77777777" w:rsidR="00586CA3" w:rsidRDefault="00586CA3" w:rsidP="0016263F">
                            <w:pPr>
                              <w:spacing w:before="240" w:after="0"/>
                            </w:pPr>
                            <w:r>
                              <w:t>Discharged Person</w:t>
                            </w:r>
                          </w:p>
                          <w:p w14:paraId="0C4B5AAA" w14:textId="77777777" w:rsidR="00586CA3" w:rsidRDefault="00586CA3" w:rsidP="0016263F">
                            <w:pPr>
                              <w:spacing w:before="240" w:after="0"/>
                            </w:pPr>
                            <w:r>
                              <w:t>Medical Records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58A837" w14:textId="77777777" w:rsidR="00586CA3" w:rsidRPr="007856A6" w:rsidRDefault="00586CA3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343A0E96" w14:textId="77777777" w:rsidR="00586CA3" w:rsidRDefault="00586CA3" w:rsidP="00586CA3">
            <w:pP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A09A5D" wp14:editId="284EB375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64135</wp:posOffset>
                      </wp:positionV>
                      <wp:extent cx="219075" cy="45719"/>
                      <wp:effectExtent l="0" t="57150" r="28575" b="5016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7F2B0" id="Straight Arrow Connector 21" o:spid="_x0000_s1026" type="#_x0000_t32" style="position:absolute;margin-left:129.75pt;margin-top:5.05pt;width:17.2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" strokecolor="#4579b8 [3044]">
                      <v:stroke endarrow="block"/>
                    </v:shape>
                  </w:pict>
                </mc:Fallback>
              </mc:AlternateContent>
            </w:r>
            <w:r w:rsidRPr="00170240">
              <w:rPr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E4768E4" wp14:editId="448FE76B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6985</wp:posOffset>
                      </wp:positionV>
                      <wp:extent cx="990600" cy="352425"/>
                      <wp:effectExtent l="0" t="0" r="19050" b="2857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E18F0" w14:textId="77777777" w:rsidR="00586CA3" w:rsidRPr="00170240" w:rsidRDefault="00586CA3" w:rsidP="0016263F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t>DISCHARGE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768E4" id="_x0000_s1032" type="#_x0000_t202" style="position:absolute;margin-left:50.25pt;margin-top:.55pt;width:78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">
                      <v:textbox>
                        <w:txbxContent>
                          <w:p w14:paraId="10AE18F0" w14:textId="77777777" w:rsidR="00586CA3" w:rsidRPr="00170240" w:rsidRDefault="00586CA3" w:rsidP="0016263F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</w:rPr>
                              <w:t>DISCHARGE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ADBF9F" wp14:editId="279D291B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178435</wp:posOffset>
                      </wp:positionV>
                      <wp:extent cx="180975" cy="9525"/>
                      <wp:effectExtent l="0" t="57150" r="47625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B4B7B" id="Straight Arrow Connector 19" o:spid="_x0000_s1026" type="#_x0000_t32" style="position:absolute;margin-left:35.25pt;margin-top:14.05pt;width:14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Treated</w:t>
            </w:r>
          </w:p>
          <w:p w14:paraId="324E6AB5" w14:textId="77777777" w:rsidR="00586CA3" w:rsidRDefault="00586CA3" w:rsidP="00586CA3">
            <w:pPr>
              <w:ind w:left="720" w:hanging="720"/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3EAB54" wp14:editId="263F8A09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99060</wp:posOffset>
                      </wp:positionV>
                      <wp:extent cx="180975" cy="123825"/>
                      <wp:effectExtent l="0" t="0" r="66675" b="476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97E8F" id="Straight Arrow Connector 23" o:spid="_x0000_s1026" type="#_x0000_t32" style="position:absolute;margin-left:133.5pt;margin-top:7.8pt;width:14.2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Person</w:t>
            </w:r>
          </w:p>
          <w:p w14:paraId="0026B187" w14:textId="77777777" w:rsidR="00586CA3" w:rsidRDefault="00586CA3" w:rsidP="00586CA3"/>
          <w:p w14:paraId="206B4ED9" w14:textId="06E2F51B" w:rsidR="00E31521" w:rsidRDefault="00E31521" w:rsidP="00586CA3"/>
          <w:p w14:paraId="138BF1C2" w14:textId="5160B667" w:rsidR="00E31521" w:rsidRDefault="00E31521" w:rsidP="00586CA3"/>
          <w:p w14:paraId="0642635D" w14:textId="54AA6A64" w:rsidR="00416BE3" w:rsidRDefault="00416BE3" w:rsidP="00586CA3"/>
          <w:p w14:paraId="28C06DF9" w14:textId="7947B5A8" w:rsidR="00416BE3" w:rsidRDefault="00416BE3" w:rsidP="00586CA3"/>
          <w:p w14:paraId="4F10E3D1" w14:textId="5600B772" w:rsidR="00416BE3" w:rsidRDefault="00416BE3" w:rsidP="00586CA3"/>
          <w:p w14:paraId="748A672E" w14:textId="7CA53696" w:rsidR="00416BE3" w:rsidRDefault="00416BE3" w:rsidP="00586CA3"/>
          <w:p w14:paraId="692C0177" w14:textId="58411E80" w:rsidR="00416BE3" w:rsidRDefault="00416BE3" w:rsidP="00586CA3"/>
          <w:p w14:paraId="553C0065" w14:textId="79E8121B" w:rsidR="00416BE3" w:rsidRDefault="00416BE3" w:rsidP="00586CA3"/>
          <w:p w14:paraId="570B99D5" w14:textId="73195C50" w:rsidR="00416BE3" w:rsidRDefault="00416BE3" w:rsidP="00586CA3"/>
          <w:p w14:paraId="2EF76465" w14:textId="63D34FEE" w:rsidR="00416BE3" w:rsidRDefault="00416BE3" w:rsidP="00586CA3"/>
          <w:p w14:paraId="3CAE441D" w14:textId="0477E089" w:rsidR="00416BE3" w:rsidRDefault="00416BE3" w:rsidP="00586CA3"/>
          <w:p w14:paraId="05ED8CA3" w14:textId="05390AC8" w:rsidR="00416BE3" w:rsidRDefault="00416BE3" w:rsidP="00586CA3"/>
          <w:p w14:paraId="785F4BA8" w14:textId="7AE6644A" w:rsidR="00416BE3" w:rsidRDefault="00416BE3" w:rsidP="00586CA3"/>
          <w:p w14:paraId="73A25940" w14:textId="3646DB85" w:rsidR="00416BE3" w:rsidRDefault="00416BE3" w:rsidP="00586CA3"/>
          <w:p w14:paraId="57604D1D" w14:textId="247B3C89" w:rsidR="00416BE3" w:rsidRDefault="00416BE3" w:rsidP="00586CA3"/>
          <w:p w14:paraId="24FED119" w14:textId="4F253D37" w:rsidR="00E31521" w:rsidRDefault="00E31521" w:rsidP="00586CA3"/>
          <w:p w14:paraId="4CBA6DD3" w14:textId="0BA0562F" w:rsidR="00701534" w:rsidRDefault="00701534" w:rsidP="00586CA3"/>
          <w:p w14:paraId="21170159" w14:textId="0A9B769F" w:rsidR="00FB504B" w:rsidRDefault="00FB504B" w:rsidP="00586CA3"/>
          <w:p w14:paraId="09226996" w14:textId="08395F56" w:rsidR="00FB504B" w:rsidRDefault="00FB504B" w:rsidP="00586CA3"/>
          <w:p w14:paraId="1C0B106E" w14:textId="6F82098D" w:rsidR="00FB504B" w:rsidRDefault="00FB504B" w:rsidP="00586CA3"/>
          <w:p w14:paraId="6AB54BE6" w14:textId="482DA320" w:rsidR="00FB504B" w:rsidRDefault="00FB504B" w:rsidP="00586CA3"/>
          <w:p w14:paraId="19D7E409" w14:textId="0A53E5D8" w:rsidR="00FB504B" w:rsidRDefault="00FB504B" w:rsidP="00586CA3"/>
          <w:p w14:paraId="4FA54844" w14:textId="12D22668" w:rsidR="00FB504B" w:rsidRDefault="00FB504B" w:rsidP="00586CA3"/>
          <w:p w14:paraId="2318251F" w14:textId="7054D8B8" w:rsidR="00FB504B" w:rsidRDefault="00FB504B" w:rsidP="00586CA3"/>
          <w:p w14:paraId="020B0F79" w14:textId="7D5D358C" w:rsidR="00FB504B" w:rsidRDefault="00FB504B" w:rsidP="00586CA3"/>
          <w:p w14:paraId="7BDC3C96" w14:textId="4B0D39A8" w:rsidR="00FB504B" w:rsidRDefault="00FB504B" w:rsidP="00586CA3"/>
          <w:p w14:paraId="5569C2EA" w14:textId="55675F87" w:rsidR="00FB504B" w:rsidRDefault="00FB504B" w:rsidP="00586CA3"/>
          <w:p w14:paraId="79C893AF" w14:textId="1ED69205" w:rsidR="00FB504B" w:rsidRDefault="00FB504B" w:rsidP="00586CA3"/>
          <w:p w14:paraId="28AC7D98" w14:textId="7C5AF766" w:rsidR="00FB504B" w:rsidRDefault="00FB504B" w:rsidP="00586CA3"/>
          <w:p w14:paraId="48D1F353" w14:textId="397086F4" w:rsidR="00FB504B" w:rsidRDefault="00FB504B" w:rsidP="00586CA3"/>
          <w:p w14:paraId="2CF60347" w14:textId="74E87CF4" w:rsidR="00FB504B" w:rsidRDefault="00FB504B" w:rsidP="00586CA3"/>
          <w:p w14:paraId="160E8565" w14:textId="462024C5" w:rsidR="00FB504B" w:rsidRDefault="00FB504B" w:rsidP="00586CA3"/>
          <w:p w14:paraId="5A2F726E" w14:textId="6945D022" w:rsidR="00FB504B" w:rsidRDefault="00FB504B" w:rsidP="00586CA3"/>
          <w:p w14:paraId="364E90F4" w14:textId="7F1BA9FE" w:rsidR="00FB504B" w:rsidRDefault="00FB504B" w:rsidP="00586CA3"/>
          <w:p w14:paraId="63556ECE" w14:textId="5F88C6A7" w:rsidR="00FB504B" w:rsidRDefault="00FB504B" w:rsidP="00586CA3"/>
          <w:p w14:paraId="1D39CB23" w14:textId="77777777" w:rsidR="00FB504B" w:rsidRDefault="00FB504B" w:rsidP="00586CA3"/>
          <w:p w14:paraId="105B5740" w14:textId="4679409A" w:rsidR="00416BE3" w:rsidRDefault="00E27446" w:rsidP="00586CA3">
            <w:r>
              <w:rPr>
                <w:noProof/>
              </w:rPr>
              <w:lastRenderedPageBreak/>
              <w:drawing>
                <wp:inline distT="0" distB="0" distL="0" distR="0" wp14:anchorId="76A543EC" wp14:editId="2E41291F">
                  <wp:extent cx="8864061" cy="4701983"/>
                  <wp:effectExtent l="4763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987391" cy="476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15DBF" w14:textId="1D005D4C" w:rsidR="00FD3C71" w:rsidRDefault="00FD3C71" w:rsidP="00586CA3"/>
          <w:p w14:paraId="654E8CD5" w14:textId="77777777" w:rsidR="001A37A0" w:rsidRPr="00FE6B8C" w:rsidRDefault="001A37A0" w:rsidP="001A37A0">
            <w:pPr>
              <w:jc w:val="center"/>
              <w:rPr>
                <w:sz w:val="56"/>
                <w:szCs w:val="56"/>
              </w:rPr>
            </w:pPr>
            <w:r w:rsidRPr="00FE6B8C">
              <w:rPr>
                <w:sz w:val="56"/>
                <w:szCs w:val="56"/>
              </w:rPr>
              <w:t>D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A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T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 xml:space="preserve">A </w:t>
            </w:r>
            <w:r>
              <w:rPr>
                <w:sz w:val="56"/>
                <w:szCs w:val="56"/>
              </w:rPr>
              <w:t xml:space="preserve">    </w:t>
            </w:r>
            <w:r w:rsidRPr="00FE6B8C">
              <w:rPr>
                <w:sz w:val="56"/>
                <w:szCs w:val="56"/>
              </w:rPr>
              <w:t>D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I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C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T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I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O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N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A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R</w:t>
            </w:r>
            <w:r>
              <w:rPr>
                <w:sz w:val="56"/>
                <w:szCs w:val="56"/>
              </w:rPr>
              <w:t xml:space="preserve"> </w:t>
            </w:r>
            <w:r w:rsidRPr="00FE6B8C">
              <w:rPr>
                <w:sz w:val="56"/>
                <w:szCs w:val="56"/>
              </w:rPr>
              <w:t>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86"/>
              <w:gridCol w:w="1067"/>
              <w:gridCol w:w="1150"/>
              <w:gridCol w:w="954"/>
              <w:gridCol w:w="2073"/>
            </w:tblGrid>
            <w:tr w:rsidR="00E27446" w14:paraId="40A446E9" w14:textId="77777777" w:rsidTr="008543DC">
              <w:tc>
                <w:tcPr>
                  <w:tcW w:w="2185" w:type="dxa"/>
                  <w:tcBorders>
                    <w:top w:val="thinThickLargeGap" w:sz="24" w:space="0" w:color="auto"/>
                    <w:left w:val="thinThickLargeGap" w:sz="24" w:space="0" w:color="auto"/>
                    <w:bottom w:val="thinThickLargeGap" w:sz="24" w:space="0" w:color="auto"/>
                    <w:right w:val="thinThickLargeGap" w:sz="24" w:space="0" w:color="auto"/>
                  </w:tcBorders>
                  <w:vAlign w:val="center"/>
                  <w:hideMark/>
                </w:tcPr>
                <w:p w14:paraId="117DAC63" w14:textId="77777777" w:rsidR="001A37A0" w:rsidRDefault="001A37A0" w:rsidP="001A37A0">
                  <w:pPr>
                    <w:jc w:val="center"/>
                  </w:pPr>
                  <w:r>
                    <w:t>Object Name</w:t>
                  </w:r>
                </w:p>
              </w:tc>
              <w:tc>
                <w:tcPr>
                  <w:tcW w:w="1073" w:type="dxa"/>
                  <w:tcBorders>
                    <w:top w:val="thinThickLargeGap" w:sz="24" w:space="0" w:color="auto"/>
                    <w:left w:val="thinThickLargeGap" w:sz="24" w:space="0" w:color="auto"/>
                    <w:bottom w:val="thinThickLargeGap" w:sz="24" w:space="0" w:color="auto"/>
                    <w:right w:val="thinThickLargeGap" w:sz="24" w:space="0" w:color="auto"/>
                  </w:tcBorders>
                  <w:vAlign w:val="center"/>
                  <w:hideMark/>
                </w:tcPr>
                <w:p w14:paraId="1D4AFFC0" w14:textId="77777777" w:rsidR="001A37A0" w:rsidRDefault="001A37A0" w:rsidP="001A37A0">
                  <w:pPr>
                    <w:jc w:val="center"/>
                  </w:pPr>
                  <w:r>
                    <w:t>Object Type</w:t>
                  </w:r>
                </w:p>
              </w:tc>
              <w:tc>
                <w:tcPr>
                  <w:tcW w:w="1192" w:type="dxa"/>
                  <w:tcBorders>
                    <w:top w:val="thinThickLargeGap" w:sz="24" w:space="0" w:color="auto"/>
                    <w:left w:val="thinThickLargeGap" w:sz="24" w:space="0" w:color="auto"/>
                    <w:bottom w:val="thinThickLargeGap" w:sz="24" w:space="0" w:color="auto"/>
                    <w:right w:val="thinThickLargeGap" w:sz="24" w:space="0" w:color="auto"/>
                  </w:tcBorders>
                  <w:vAlign w:val="center"/>
                  <w:hideMark/>
                </w:tcPr>
                <w:p w14:paraId="61421B8D" w14:textId="77777777" w:rsidR="001A37A0" w:rsidRDefault="001A37A0" w:rsidP="001A37A0">
                  <w:pPr>
                    <w:jc w:val="center"/>
                  </w:pPr>
                  <w:r>
                    <w:t>Datatype</w:t>
                  </w:r>
                </w:p>
              </w:tc>
              <w:tc>
                <w:tcPr>
                  <w:tcW w:w="967" w:type="dxa"/>
                  <w:tcBorders>
                    <w:top w:val="thinThickLargeGap" w:sz="24" w:space="0" w:color="auto"/>
                    <w:left w:val="thinThickLargeGap" w:sz="24" w:space="0" w:color="auto"/>
                    <w:bottom w:val="thinThickLargeGap" w:sz="24" w:space="0" w:color="auto"/>
                    <w:right w:val="thinThickLargeGap" w:sz="24" w:space="0" w:color="auto"/>
                  </w:tcBorders>
                  <w:vAlign w:val="center"/>
                  <w:hideMark/>
                </w:tcPr>
                <w:p w14:paraId="4027CFE8" w14:textId="77777777" w:rsidR="001A37A0" w:rsidRDefault="001A37A0" w:rsidP="001A37A0">
                  <w:pPr>
                    <w:jc w:val="center"/>
                  </w:pPr>
                  <w:r>
                    <w:t>Methods</w:t>
                  </w:r>
                </w:p>
              </w:tc>
              <w:tc>
                <w:tcPr>
                  <w:tcW w:w="2140" w:type="dxa"/>
                  <w:tcBorders>
                    <w:top w:val="thinThickLargeGap" w:sz="24" w:space="0" w:color="auto"/>
                    <w:left w:val="thinThickLargeGap" w:sz="24" w:space="0" w:color="auto"/>
                    <w:bottom w:val="thinThickLargeGap" w:sz="24" w:space="0" w:color="auto"/>
                    <w:right w:val="thinThickLargeGap" w:sz="24" w:space="0" w:color="auto"/>
                  </w:tcBorders>
                  <w:vAlign w:val="center"/>
                  <w:hideMark/>
                </w:tcPr>
                <w:p w14:paraId="525FCF65" w14:textId="77777777" w:rsidR="001A37A0" w:rsidRDefault="001A37A0" w:rsidP="001A37A0">
                  <w:pPr>
                    <w:jc w:val="center"/>
                  </w:pPr>
                  <w:r>
                    <w:t>Notes</w:t>
                  </w:r>
                </w:p>
              </w:tc>
            </w:tr>
            <w:tr w:rsidR="00E27446" w14:paraId="78B8ACFE" w14:textId="77777777" w:rsidTr="008543DC">
              <w:tc>
                <w:tcPr>
                  <w:tcW w:w="2185" w:type="dxa"/>
                  <w:tcBorders>
                    <w:top w:val="thinThickLarge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11DBA" w14:textId="77777777" w:rsidR="001A37A0" w:rsidRDefault="001A37A0" w:rsidP="001A37A0">
                  <w:r>
                    <w:t>Person</w:t>
                  </w:r>
                </w:p>
              </w:tc>
              <w:tc>
                <w:tcPr>
                  <w:tcW w:w="1073" w:type="dxa"/>
                  <w:tcBorders>
                    <w:top w:val="thinThickLarge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1E548B" w14:textId="77777777" w:rsidR="001A37A0" w:rsidRDefault="001A37A0" w:rsidP="001A37A0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thinThickLarge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E2898" w14:textId="77777777" w:rsidR="001A37A0" w:rsidRDefault="001A37A0" w:rsidP="001A37A0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thinThickLarge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82FB9" w14:textId="1A404B61" w:rsidR="001A37A0" w:rsidRDefault="00DE13B6" w:rsidP="001A37A0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thinThickLargeGap" w:sz="2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9BCA9C" w14:textId="77777777" w:rsidR="001A37A0" w:rsidRDefault="001A37A0" w:rsidP="001A37A0">
                  <w:r>
                    <w:t>The scenario dictates a need to track person information.  Person must be uniquely identified.</w:t>
                  </w:r>
                </w:p>
              </w:tc>
            </w:tr>
            <w:tr w:rsidR="00E27446" w14:paraId="7C2A91C1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D182CF" w14:textId="77777777" w:rsidR="00EA5F3F" w:rsidRDefault="00EA5F3F" w:rsidP="00EA5F3F">
                  <w:proofErr w:type="spellStart"/>
                  <w:r>
                    <w:t>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426D4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24E82" w14:textId="77777777" w:rsidR="00EA5F3F" w:rsidRDefault="00EA5F3F" w:rsidP="00EA5F3F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AAB39C" w14:textId="77777777" w:rsidR="00EA5F3F" w:rsidRDefault="00EA5F3F" w:rsidP="00EA5F3F">
                  <w:r>
                    <w:t>PK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5B92E1B" w14:textId="0BFFC3DF" w:rsidR="00EA5F3F" w:rsidRDefault="00EA5F3F" w:rsidP="00EA5F3F">
                  <w:r w:rsidRPr="00320624">
                    <w:rPr>
                      <w:rFonts w:ascii="Calibri" w:eastAsia="Times New Roman" w:hAnsi="Calibri" w:cs="Calibri"/>
                      <w:color w:val="000000"/>
                    </w:rPr>
                    <w:t>Unique identifier assigned to patient by hospital</w:t>
                  </w:r>
                </w:p>
              </w:tc>
            </w:tr>
            <w:tr w:rsidR="00E27446" w14:paraId="264295C1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26920D" w14:textId="77777777" w:rsidR="00EA5F3F" w:rsidRDefault="00EA5F3F" w:rsidP="00EA5F3F">
                  <w:proofErr w:type="spellStart"/>
                  <w:r>
                    <w:t>PersonFirstName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BDB6CB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1A5AD1" w14:textId="77777777" w:rsidR="00EA5F3F" w:rsidRDefault="00EA5F3F" w:rsidP="00EA5F3F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1AF24B" w14:textId="77777777" w:rsidR="00EA5F3F" w:rsidRDefault="00EA5F3F" w:rsidP="00EA5F3F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E1684" w14:textId="77777777" w:rsidR="00EA5F3F" w:rsidRDefault="00EA5F3F" w:rsidP="00EA5F3F">
                  <w:r>
                    <w:t>The client requires tracking of persons’ first names. The length specified for the field is 20 to accommodate typical names.</w:t>
                  </w:r>
                </w:p>
              </w:tc>
            </w:tr>
            <w:tr w:rsidR="00E27446" w14:paraId="65C3FE5F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77D1BF" w14:textId="77777777" w:rsidR="00EA5F3F" w:rsidRDefault="00EA5F3F" w:rsidP="00EA5F3F">
                  <w:proofErr w:type="spellStart"/>
                  <w:r>
                    <w:t>PersonLastName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B674EA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AFF766" w14:textId="77777777" w:rsidR="00EA5F3F" w:rsidRDefault="00EA5F3F" w:rsidP="00EA5F3F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2B4FC" w14:textId="77777777" w:rsidR="00EA5F3F" w:rsidRDefault="00EA5F3F" w:rsidP="00EA5F3F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5F279" w14:textId="77777777" w:rsidR="00EA5F3F" w:rsidRDefault="00EA5F3F" w:rsidP="00EA5F3F">
                  <w:r>
                    <w:t>The client requires tracking of persons’ last names. The length specified for the field is 20 to accommodate typical names.</w:t>
                  </w:r>
                </w:p>
              </w:tc>
            </w:tr>
            <w:tr w:rsidR="00E27446" w14:paraId="34A2AEBD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26A70" w14:textId="77777777" w:rsidR="00EA5F3F" w:rsidRDefault="00EA5F3F" w:rsidP="00EA5F3F">
                  <w:proofErr w:type="spellStart"/>
                  <w:r>
                    <w:t>ArrivalTime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BA220F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B944FB" w14:textId="77777777" w:rsidR="00EA5F3F" w:rsidRDefault="00EA5F3F" w:rsidP="00EA5F3F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83F7A" w14:textId="77777777" w:rsidR="00EA5F3F" w:rsidRDefault="00EA5F3F" w:rsidP="00EA5F3F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8138C" w14:textId="37CDC5A1" w:rsidR="00EA5F3F" w:rsidRDefault="00EA5F3F" w:rsidP="00EA5F3F">
                  <w:r>
                    <w:t>The client requires the time the person arrive to be able to distinguish how long the person waited until the person moved to Triage.</w:t>
                  </w:r>
                  <w:r w:rsidR="00574DB1">
                    <w:t xml:space="preserve"> Time information will include hours and minutes (HH:MM)</w:t>
                  </w:r>
                </w:p>
              </w:tc>
            </w:tr>
            <w:tr w:rsidR="00E27446" w14:paraId="5FB436FD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EA8F2" w14:textId="09F7F567" w:rsidR="00653310" w:rsidRDefault="00653310" w:rsidP="00EA5F3F">
                  <w:proofErr w:type="spellStart"/>
                  <w:r>
                    <w:t>Person</w:t>
                  </w:r>
                  <w:r w:rsidR="006E0F78">
                    <w:t>DateofBirth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2AA0" w14:textId="107FEF18" w:rsidR="00653310" w:rsidRDefault="00733036" w:rsidP="00EA5F3F">
                  <w:r>
                    <w:t>f</w:t>
                  </w:r>
                  <w:r w:rsidR="00653310">
                    <w:t>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F40660" w14:textId="4E9235DE" w:rsidR="00653310" w:rsidRDefault="00733036" w:rsidP="00EA5F3F">
                  <w:r>
                    <w:t>DATE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5914D" w14:textId="77777777" w:rsidR="00653310" w:rsidRDefault="00653310" w:rsidP="00EA5F3F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41DB3" w14:textId="6B2088F2" w:rsidR="00653310" w:rsidRDefault="00653310" w:rsidP="00EA5F3F">
                  <w:r>
                    <w:t xml:space="preserve">Data </w:t>
                  </w:r>
                  <w:r w:rsidR="006E0F78">
                    <w:t>added to help identify the person.</w:t>
                  </w:r>
                  <w:r w:rsidR="00DA1912">
                    <w:t xml:space="preserve"> Date information provided will include day (DD), month (MM), and </w:t>
                  </w:r>
                  <w:proofErr w:type="gramStart"/>
                  <w:r w:rsidR="00DA1912">
                    <w:t>year(</w:t>
                  </w:r>
                  <w:proofErr w:type="gramEnd"/>
                  <w:r w:rsidR="00DA1912">
                    <w:t>YYYY)</w:t>
                  </w:r>
                </w:p>
              </w:tc>
            </w:tr>
            <w:tr w:rsidR="00E27446" w14:paraId="0331F202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164A12" w14:textId="77777777" w:rsidR="00EA5F3F" w:rsidRDefault="00EA5F3F" w:rsidP="00EA5F3F">
                  <w:r>
                    <w:t>Facility</w:t>
                  </w: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248455" w14:textId="77777777" w:rsidR="00EA5F3F" w:rsidRDefault="00EA5F3F" w:rsidP="00EA5F3F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F58B04" w14:textId="77777777" w:rsidR="00EA5F3F" w:rsidRDefault="00EA5F3F" w:rsidP="00EA5F3F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30600" w14:textId="24950B51" w:rsidR="00EA5F3F" w:rsidRDefault="00DE13B6" w:rsidP="00EA5F3F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69F6E8" w14:textId="77777777" w:rsidR="00EA5F3F" w:rsidRDefault="00EA5F3F" w:rsidP="00EA5F3F">
                  <w:r>
                    <w:t>The scenario requires tracking information about the facilities.</w:t>
                  </w:r>
                </w:p>
              </w:tc>
            </w:tr>
            <w:tr w:rsidR="00E27446" w14:paraId="553E908A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1DF465" w14:textId="77777777" w:rsidR="00EA5F3F" w:rsidRDefault="00EA5F3F" w:rsidP="00EA5F3F">
                  <w:proofErr w:type="spellStart"/>
                  <w:r>
                    <w:t>FacilityID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58CFA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E2BD5" w14:textId="77777777" w:rsidR="00EA5F3F" w:rsidRDefault="00EA5F3F" w:rsidP="00EA5F3F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94827D" w14:textId="77777777" w:rsidR="00EA5F3F" w:rsidRDefault="00EA5F3F" w:rsidP="00EA5F3F">
                  <w:r>
                    <w:t>PK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5ED5D8" w14:textId="77777777" w:rsidR="00EA5F3F" w:rsidRDefault="00EA5F3F" w:rsidP="00EA5F3F">
                  <w:r>
                    <w:t>Required to uniquely identify facility</w:t>
                  </w:r>
                </w:p>
              </w:tc>
            </w:tr>
            <w:tr w:rsidR="00E27446" w14:paraId="3884B70F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3BEC80" w14:textId="77777777" w:rsidR="00EA5F3F" w:rsidRDefault="00EA5F3F" w:rsidP="00EA5F3F">
                  <w:proofErr w:type="spellStart"/>
                  <w:r>
                    <w:t>FacilityAddress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ECD9B3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684A6B" w14:textId="77777777" w:rsidR="00EA5F3F" w:rsidRDefault="00EA5F3F" w:rsidP="00EA5F3F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BD307" w14:textId="77777777" w:rsidR="00EA5F3F" w:rsidRDefault="00EA5F3F" w:rsidP="00EA5F3F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DB6A2A" w14:textId="77777777" w:rsidR="00EA5F3F" w:rsidRDefault="00EA5F3F" w:rsidP="00EA5F3F">
                  <w:r>
                    <w:t>This is used as the data to describe where the specific facility is.</w:t>
                  </w:r>
                </w:p>
              </w:tc>
            </w:tr>
            <w:tr w:rsidR="00E27446" w14:paraId="1CCC8AAA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F8035" w14:textId="77777777" w:rsidR="00EA5F3F" w:rsidRDefault="00EA5F3F" w:rsidP="00EA5F3F">
                  <w:r>
                    <w:t>Staff</w:t>
                  </w: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64F38" w14:textId="77777777" w:rsidR="00EA5F3F" w:rsidRDefault="00EA5F3F" w:rsidP="00EA5F3F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69C247" w14:textId="77777777" w:rsidR="00EA5F3F" w:rsidRDefault="00EA5F3F" w:rsidP="00EA5F3F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EFAB4" w14:textId="4CD22A65" w:rsidR="00EA5F3F" w:rsidRDefault="00DE13B6" w:rsidP="00EA5F3F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4AE39" w14:textId="77777777" w:rsidR="00EA5F3F" w:rsidRDefault="00EA5F3F" w:rsidP="00EA5F3F">
                  <w:r>
                    <w:t>The scenario requires the need to track the staff information. Staff must be uniquely identified.</w:t>
                  </w:r>
                </w:p>
              </w:tc>
            </w:tr>
            <w:tr w:rsidR="00E27446" w14:paraId="2A390F61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059F2" w14:textId="77777777" w:rsidR="00EA5F3F" w:rsidRDefault="00EA5F3F" w:rsidP="00EA5F3F">
                  <w:proofErr w:type="spellStart"/>
                  <w:r>
                    <w:t>StaffID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78FFA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1B356C" w14:textId="77777777" w:rsidR="00EA5F3F" w:rsidRDefault="00EA5F3F" w:rsidP="00EA5F3F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DD54A4" w14:textId="77777777" w:rsidR="00EA5F3F" w:rsidRDefault="00EA5F3F" w:rsidP="00EA5F3F">
                  <w:r>
                    <w:t>PK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4DA57" w14:textId="77777777" w:rsidR="00EA5F3F" w:rsidRDefault="00EA5F3F" w:rsidP="00EA5F3F">
                  <w:r>
                    <w:t>This is used to uniquely identify the Staff.</w:t>
                  </w:r>
                </w:p>
              </w:tc>
            </w:tr>
            <w:tr w:rsidR="00E27446" w14:paraId="25C25DC3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0FB28F" w14:textId="77777777" w:rsidR="00EA5F3F" w:rsidRDefault="00EA5F3F" w:rsidP="00EA5F3F">
                  <w:proofErr w:type="spellStart"/>
                  <w:r>
                    <w:lastRenderedPageBreak/>
                    <w:t>StaffFirstName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20C3C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DC5667" w14:textId="77777777" w:rsidR="00EA5F3F" w:rsidRDefault="00EA5F3F" w:rsidP="00EA5F3F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EB89F5" w14:textId="77777777" w:rsidR="00EA5F3F" w:rsidRDefault="00EA5F3F" w:rsidP="00EA5F3F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183BFD" w14:textId="77777777" w:rsidR="00EA5F3F" w:rsidRDefault="00EA5F3F" w:rsidP="00EA5F3F">
                  <w:r>
                    <w:t>This is the data used to track the Staffs’ first names. The length of the field is specified to 20 to accommodate typical names.</w:t>
                  </w:r>
                </w:p>
              </w:tc>
            </w:tr>
            <w:tr w:rsidR="00E27446" w14:paraId="43B8D84D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3B744" w14:textId="77777777" w:rsidR="00EA5F3F" w:rsidRDefault="00EA5F3F" w:rsidP="00EA5F3F">
                  <w:proofErr w:type="spellStart"/>
                  <w:r>
                    <w:t>StaffLastName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A72BC" w14:textId="77777777" w:rsidR="00EA5F3F" w:rsidRDefault="00EA5F3F" w:rsidP="00EA5F3F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4077A0" w14:textId="77777777" w:rsidR="00EA5F3F" w:rsidRDefault="00EA5F3F" w:rsidP="00EA5F3F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3A3375" w14:textId="77777777" w:rsidR="00EA5F3F" w:rsidRDefault="00EA5F3F" w:rsidP="00EA5F3F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D4CC93" w14:textId="77777777" w:rsidR="00EA5F3F" w:rsidRDefault="00EA5F3F" w:rsidP="00EA5F3F">
                  <w:r>
                    <w:t>This is the data used to track the Staffs’ last names. The length of the field is specified to 20 to accommodate typical names.</w:t>
                  </w:r>
                </w:p>
              </w:tc>
            </w:tr>
            <w:tr w:rsidR="008543DC" w14:paraId="49D3B659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47D1F" w14:textId="5EBED56D" w:rsidR="008543DC" w:rsidRDefault="008543DC" w:rsidP="008543DC">
                  <w:proofErr w:type="spellStart"/>
                  <w:r>
                    <w:t>TriageStaff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0CCFA" w14:textId="788469F3" w:rsidR="008543DC" w:rsidRDefault="008543DC" w:rsidP="008543DC">
                  <w:r>
                    <w:t>Associative 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146DF0" w14:textId="72285572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A3EDF" w14:textId="5A1E2634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DAAAB4" w14:textId="21CEF932" w:rsidR="008543DC" w:rsidRDefault="008543DC" w:rsidP="008543DC">
                  <w:r>
                    <w:t xml:space="preserve">This is an associative table to complement staff’s many to many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 with Triage.</w:t>
                  </w:r>
                </w:p>
              </w:tc>
            </w:tr>
            <w:tr w:rsidR="008543DC" w14:paraId="2D71EC14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79F35" w14:textId="4528C815" w:rsidR="008543DC" w:rsidRDefault="008543DC" w:rsidP="008543DC">
                  <w:proofErr w:type="spellStart"/>
                  <w:r>
                    <w:t>TriageID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38DA4" w14:textId="46FCA85B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DC12B" w14:textId="1555582F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185A60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4FE0DA" w14:textId="4BDC0CA7" w:rsidR="008543DC" w:rsidRDefault="008543DC" w:rsidP="008543DC">
                  <w:r>
                    <w:t xml:space="preserve">A field in the associative table that references </w:t>
                  </w:r>
                  <w:proofErr w:type="spellStart"/>
                  <w:r>
                    <w:t>TriageID</w:t>
                  </w:r>
                  <w:proofErr w:type="spellEnd"/>
                  <w:r>
                    <w:t xml:space="preserve"> in the Triage entity.</w:t>
                  </w:r>
                </w:p>
              </w:tc>
            </w:tr>
            <w:tr w:rsidR="008543DC" w14:paraId="73732F50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C8C78" w14:textId="3DDC5BBD" w:rsidR="008543DC" w:rsidRDefault="008543DC" w:rsidP="008543DC">
                  <w:proofErr w:type="spellStart"/>
                  <w:r>
                    <w:t>StaffID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B59569" w14:textId="2F3570D0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1B15E" w14:textId="1493E2A1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E1CEB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583EEF" w14:textId="595A7F8C" w:rsidR="008543DC" w:rsidRDefault="008543DC" w:rsidP="008543DC">
                  <w:r>
                    <w:t xml:space="preserve">A field in the associative table that references </w:t>
                  </w:r>
                  <w:proofErr w:type="spellStart"/>
                  <w:r>
                    <w:t>StaffID</w:t>
                  </w:r>
                  <w:proofErr w:type="spellEnd"/>
                  <w:r>
                    <w:t xml:space="preserve"> in the Staff entity.</w:t>
                  </w:r>
                </w:p>
              </w:tc>
            </w:tr>
            <w:tr w:rsidR="008543DC" w14:paraId="08EBD6E6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EE4F4" w14:textId="6E55FA08" w:rsidR="008543DC" w:rsidRDefault="008543DC" w:rsidP="008543DC">
                  <w:proofErr w:type="spellStart"/>
                  <w:r>
                    <w:t>TriageFacility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23C74" w14:textId="76A4A95F" w:rsidR="008543DC" w:rsidRDefault="008543DC" w:rsidP="008543DC">
                  <w:r>
                    <w:t>Associative 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C629D8" w14:textId="77777777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403F67" w14:textId="61453E1D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CD16AD" w14:textId="73880A2E" w:rsidR="008543DC" w:rsidRDefault="008543DC" w:rsidP="008543DC">
                  <w:r>
                    <w:t xml:space="preserve">This is an associative table to complement Facility’s many to many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 with Triage.</w:t>
                  </w:r>
                </w:p>
              </w:tc>
            </w:tr>
            <w:tr w:rsidR="008543DC" w14:paraId="431F64C0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2754CD" w14:textId="7B901FF0" w:rsidR="008543DC" w:rsidRDefault="008543DC" w:rsidP="008543DC">
                  <w:proofErr w:type="spellStart"/>
                  <w:r>
                    <w:t>TriageID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ED1677" w14:textId="394EA9A2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38C7B" w14:textId="02BC7606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B0F578" w14:textId="740DD76D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5CB91" w14:textId="426D99E6" w:rsidR="008543DC" w:rsidRDefault="008543DC" w:rsidP="008543DC">
                  <w:r>
                    <w:t xml:space="preserve">A field in the associative table that references </w:t>
                  </w:r>
                  <w:proofErr w:type="spellStart"/>
                  <w:r>
                    <w:t>TriageID</w:t>
                  </w:r>
                  <w:proofErr w:type="spellEnd"/>
                  <w:r>
                    <w:t xml:space="preserve"> in the Triage entity.</w:t>
                  </w:r>
                </w:p>
              </w:tc>
            </w:tr>
            <w:tr w:rsidR="008543DC" w14:paraId="400BA9C5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3D0F7" w14:textId="45F54AD5" w:rsidR="008543DC" w:rsidRDefault="008543DC" w:rsidP="008543DC">
                  <w:proofErr w:type="spellStart"/>
                  <w:r>
                    <w:t>FacilityID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D47236" w14:textId="4316778A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2E83B2" w14:textId="6EFEC822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F03BB" w14:textId="54171692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BEDC07" w14:textId="61361D45" w:rsidR="008543DC" w:rsidRDefault="008543DC" w:rsidP="008543DC">
                  <w:r>
                    <w:t xml:space="preserve">A field in the associative table that references </w:t>
                  </w:r>
                  <w:proofErr w:type="spellStart"/>
                  <w:r>
                    <w:t>TriageID</w:t>
                  </w:r>
                  <w:proofErr w:type="spellEnd"/>
                  <w:r>
                    <w:t xml:space="preserve"> in the Triage entity.</w:t>
                  </w:r>
                </w:p>
              </w:tc>
            </w:tr>
            <w:tr w:rsidR="008543DC" w14:paraId="04888D86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25DBF0" w14:textId="7C877D97" w:rsidR="008543DC" w:rsidRDefault="008543DC" w:rsidP="008543DC">
                  <w:r>
                    <w:t>Triage</w:t>
                  </w: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736F75" w14:textId="0E2E2D5C" w:rsidR="008543DC" w:rsidRDefault="008543DC" w:rsidP="008543DC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7E3A7" w14:textId="1859CA23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532CB" w14:textId="1DC2D380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EA6744" w14:textId="761540CE" w:rsidR="008543DC" w:rsidRDefault="008543DC" w:rsidP="008543DC">
                  <w:r>
                    <w:t>The entity to track where the person goes to check in to the emergency room.</w:t>
                  </w:r>
                </w:p>
              </w:tc>
            </w:tr>
            <w:tr w:rsidR="008543DC" w14:paraId="0EA21DF9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12C769" w14:textId="75EC5187" w:rsidR="008543DC" w:rsidRDefault="008543DC" w:rsidP="008543DC">
                  <w:proofErr w:type="spellStart"/>
                  <w:r>
                    <w:t>TriageID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8C3D6" w14:textId="2BE58F52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DC786" w14:textId="3F05CC43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C5743" w14:textId="29AC3C84" w:rsidR="008543DC" w:rsidRDefault="008543DC" w:rsidP="008543DC">
                  <w:r>
                    <w:t>PK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CA1A5" w14:textId="1D2A678A" w:rsidR="008543DC" w:rsidRDefault="008543DC" w:rsidP="008543DC">
                  <w:r>
                    <w:t>A unique identifier for the specific Triage.</w:t>
                  </w:r>
                </w:p>
              </w:tc>
            </w:tr>
            <w:tr w:rsidR="008543DC" w14:paraId="3968F7E4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A78F2B" w14:textId="5256F504" w:rsidR="008543DC" w:rsidRDefault="008543DC" w:rsidP="008543DC">
                  <w:proofErr w:type="spellStart"/>
                  <w:r>
                    <w:t>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C4042" w14:textId="4E2FF53E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AA0370" w14:textId="43E5C309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52A2E6" w14:textId="76EF53F0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4028C5" w14:textId="262B9ABC" w:rsidR="008543DC" w:rsidRDefault="008543DC" w:rsidP="008543DC">
                  <w:r>
                    <w:t xml:space="preserve">A field that references the </w:t>
                  </w:r>
                  <w:proofErr w:type="spellStart"/>
                  <w:r>
                    <w:t>PersonID</w:t>
                  </w:r>
                  <w:proofErr w:type="spellEnd"/>
                  <w:r>
                    <w:t xml:space="preserve"> in the Person entity.</w:t>
                  </w:r>
                </w:p>
              </w:tc>
            </w:tr>
            <w:tr w:rsidR="008543DC" w14:paraId="157C8E4C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F3F5AF" w14:textId="3FF6CC69" w:rsidR="008543DC" w:rsidRDefault="008543DC" w:rsidP="008543DC">
                  <w:proofErr w:type="spellStart"/>
                  <w:r>
                    <w:t>PersonStatus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25073A" w14:textId="70739A1A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930EF1" w14:textId="58221899" w:rsidR="008543DC" w:rsidRDefault="008543DC" w:rsidP="008543DC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B10958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C04DFC" w14:textId="4DA1943F" w:rsidR="008543DC" w:rsidRDefault="008543DC" w:rsidP="008543DC">
                  <w:r>
                    <w:t xml:space="preserve">Data in the triage entity to show the status of the Person and </w:t>
                  </w:r>
                  <w:proofErr w:type="gramStart"/>
                  <w:r>
                    <w:t>whether or not</w:t>
                  </w:r>
                  <w:proofErr w:type="gramEnd"/>
                  <w:r>
                    <w:t xml:space="preserve"> they proceed to treatment or discharge.</w:t>
                  </w:r>
                </w:p>
              </w:tc>
            </w:tr>
            <w:tr w:rsidR="008543DC" w14:paraId="5ECAA30A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9FE62F" w14:textId="40BBDD22" w:rsidR="008543DC" w:rsidRDefault="008543DC" w:rsidP="008543DC">
                  <w:proofErr w:type="spellStart"/>
                  <w:r>
                    <w:t>TriageArrivalTime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4E6E7E" w14:textId="7777777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F1B450" w14:textId="07DEC0BD" w:rsidR="008543DC" w:rsidRDefault="008543DC" w:rsidP="008543DC">
                  <w:r>
                    <w:t>TIME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9F210C" w14:textId="50F6352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C3CE35" w14:textId="0DA90AEC" w:rsidR="008543DC" w:rsidRDefault="008543DC" w:rsidP="008543DC">
                  <w:r>
                    <w:t xml:space="preserve">Complements </w:t>
                  </w:r>
                  <w:proofErr w:type="spellStart"/>
                  <w:r>
                    <w:t>TriageEndTime</w:t>
                  </w:r>
                  <w:proofErr w:type="spellEnd"/>
                  <w:r>
                    <w:t xml:space="preserve"> and used to track the time the person finished triage to get the duration the person waited.  Time information will include hours and minutes (HH:MM)</w:t>
                  </w:r>
                </w:p>
              </w:tc>
            </w:tr>
            <w:tr w:rsidR="008543DC" w14:paraId="5F4FD343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6DAE3" w14:textId="07DF7120" w:rsidR="008543DC" w:rsidRDefault="008543DC" w:rsidP="008543DC">
                  <w:proofErr w:type="spellStart"/>
                  <w:r>
                    <w:lastRenderedPageBreak/>
                    <w:t>TriageEndTime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B8085C" w14:textId="79E91DE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259FB8" w14:textId="76C56D6A" w:rsidR="008543DC" w:rsidRDefault="008543DC" w:rsidP="008543DC">
                  <w:r>
                    <w:t>TIME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6D17B4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347A2" w14:textId="1C7EF585" w:rsidR="008543DC" w:rsidRDefault="008543DC" w:rsidP="008543DC">
                  <w:r>
                    <w:t xml:space="preserve">Complements </w:t>
                  </w:r>
                  <w:proofErr w:type="spellStart"/>
                  <w:r>
                    <w:t>TriageArrivalTime</w:t>
                  </w:r>
                  <w:proofErr w:type="spellEnd"/>
                  <w:r>
                    <w:t xml:space="preserve"> and used to track the time the person finished triage to get the duration the person waited. Time information will include hours and minutes (HH:MM)</w:t>
                  </w:r>
                </w:p>
              </w:tc>
            </w:tr>
            <w:tr w:rsidR="008543DC" w14:paraId="6CBF22FB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DEA21E" w14:textId="1FB20BC1" w:rsidR="008543DC" w:rsidRDefault="008543DC" w:rsidP="008543DC">
                  <w:proofErr w:type="spellStart"/>
                  <w:r>
                    <w:t>TriageDate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E2999" w14:textId="016ED07D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E9E1C" w14:textId="79D1AC97" w:rsidR="008543DC" w:rsidRDefault="008543DC" w:rsidP="008543DC">
                  <w:r>
                    <w:t>DATE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4759C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30A88E" w14:textId="2964A49F" w:rsidR="008543DC" w:rsidRDefault="008543DC" w:rsidP="008543DC">
                  <w:r>
                    <w:t xml:space="preserve">Used to store information on when the triage occurred. Date information provided will include day (DD), month (MM), and </w:t>
                  </w:r>
                  <w:proofErr w:type="gramStart"/>
                  <w:r>
                    <w:t>year(</w:t>
                  </w:r>
                  <w:proofErr w:type="gramEnd"/>
                  <w:r>
                    <w:t>YYYY)</w:t>
                  </w:r>
                </w:p>
              </w:tc>
            </w:tr>
            <w:tr w:rsidR="008543DC" w14:paraId="5506F5F2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5D33A" w14:textId="089E84C0" w:rsidR="008543DC" w:rsidRDefault="008543DC" w:rsidP="008543DC">
                  <w:r>
                    <w:t>Treatment</w:t>
                  </w:r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51392" w14:textId="24B77100" w:rsidR="008543DC" w:rsidRDefault="008543DC" w:rsidP="008543DC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DC74AF" w14:textId="6812A18E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75586B" w14:textId="6B88BADE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DE63F" w14:textId="1C86C7C3" w:rsidR="008543DC" w:rsidRDefault="008543DC" w:rsidP="008543DC">
                  <w:r>
                    <w:t>The entity used to store the treatment process and information from the Triage.</w:t>
                  </w:r>
                </w:p>
              </w:tc>
            </w:tr>
            <w:tr w:rsidR="008543DC" w14:paraId="6660C492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5DE218" w14:textId="0DF7E495" w:rsidR="008543DC" w:rsidRDefault="008543DC" w:rsidP="008543DC">
                  <w:proofErr w:type="spellStart"/>
                  <w:r>
                    <w:t>TreatmentPersonID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B7819E" w14:textId="7CEC44FC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F46E81" w14:textId="0C51532D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0181E" w14:textId="74E4C230" w:rsidR="008543DC" w:rsidRDefault="008543DC" w:rsidP="008543DC">
                  <w:r>
                    <w:t>PK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E9F4C9" w14:textId="156B8BF8" w:rsidR="008543DC" w:rsidRDefault="008543DC" w:rsidP="008543DC">
                  <w:r>
                    <w:t>Used to uniquely identify the person in treatment.</w:t>
                  </w:r>
                </w:p>
              </w:tc>
            </w:tr>
            <w:tr w:rsidR="008543DC" w14:paraId="6A539082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8E00F" w14:textId="0A68B411" w:rsidR="008543DC" w:rsidRDefault="008543DC" w:rsidP="008543DC">
                  <w:proofErr w:type="spellStart"/>
                  <w:r>
                    <w:t>TreatmentDate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D883EF" w14:textId="6D21B3BA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4A0B30" w14:textId="5942FC8E" w:rsidR="008543DC" w:rsidRDefault="008543DC" w:rsidP="008543DC">
                  <w:r>
                    <w:t>DATE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C2673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BE6D6" w14:textId="5503EEE3" w:rsidR="008543DC" w:rsidRDefault="008543DC" w:rsidP="008543DC">
                  <w:r>
                    <w:t xml:space="preserve">Used to store information on when the treatment occurred. Date information provided will include day (DD), month (MM), and </w:t>
                  </w:r>
                  <w:proofErr w:type="gramStart"/>
                  <w:r>
                    <w:t>year(</w:t>
                  </w:r>
                  <w:proofErr w:type="gramEnd"/>
                  <w:r>
                    <w:t>YYYY)</w:t>
                  </w:r>
                </w:p>
              </w:tc>
            </w:tr>
            <w:tr w:rsidR="008543DC" w14:paraId="6213C79A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DA408" w14:textId="71732FA7" w:rsidR="008543DC" w:rsidRDefault="008543DC" w:rsidP="008543DC">
                  <w:proofErr w:type="spellStart"/>
                  <w:r>
                    <w:t>TreatmentArrivalTime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EA81E0" w14:textId="7777777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854657" w14:textId="560E4A5D" w:rsidR="008543DC" w:rsidRDefault="008543DC" w:rsidP="008543DC">
                  <w:r>
                    <w:t>TIME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E85AE3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F383CA" w14:textId="2F08AF61" w:rsidR="008543DC" w:rsidRDefault="008543DC" w:rsidP="008543DC">
                  <w:r>
                    <w:t>The time treatment started on the specific date must be recorded.  Time information will include hours and minutes (HH:MM)</w:t>
                  </w:r>
                </w:p>
              </w:tc>
            </w:tr>
            <w:tr w:rsidR="008543DC" w14:paraId="6639531C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DD5C60" w14:textId="763926F4" w:rsidR="008543DC" w:rsidRDefault="008543DC" w:rsidP="008543DC">
                  <w:proofErr w:type="spellStart"/>
                  <w:r>
                    <w:t>TreatmentEndTime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2DAB42" w14:textId="7777777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1001C2" w14:textId="187D0323" w:rsidR="008543DC" w:rsidRDefault="008543DC" w:rsidP="008543DC">
                  <w:r>
                    <w:t>TIME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202FD7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D82613" w14:textId="3B498225" w:rsidR="008543DC" w:rsidRDefault="008543DC" w:rsidP="008543DC">
                  <w:r>
                    <w:t>The time treatment ended on the specific date must be recorded.  Time information will include hours and minutes (HH:MM)</w:t>
                  </w:r>
                </w:p>
              </w:tc>
            </w:tr>
            <w:tr w:rsidR="008543DC" w14:paraId="4CAD267F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363974" w14:textId="6BC4F751" w:rsidR="008543DC" w:rsidRDefault="008543DC" w:rsidP="008543DC">
                  <w:proofErr w:type="spellStart"/>
                  <w:r>
                    <w:t>TreatmentPersonStatus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4700A3" w14:textId="7777777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F063D3" w14:textId="08A29118" w:rsidR="008543DC" w:rsidRDefault="008543DC" w:rsidP="008543DC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2842C" w14:textId="5FA503AF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0562D4" w14:textId="6CFE4FA3" w:rsidR="008543DC" w:rsidRDefault="008543DC" w:rsidP="008543DC">
                  <w:r>
                    <w:t xml:space="preserve">Data in the triage entity to show the status of the Person and </w:t>
                  </w:r>
                  <w:proofErr w:type="gramStart"/>
                  <w:r>
                    <w:t>whether or not</w:t>
                  </w:r>
                  <w:proofErr w:type="gramEnd"/>
                  <w:r>
                    <w:t xml:space="preserve"> they proceed to being admitted or discharged.</w:t>
                  </w:r>
                </w:p>
              </w:tc>
            </w:tr>
            <w:tr w:rsidR="008543DC" w14:paraId="29DA9FCB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ABAEB" w14:textId="7126F7FF" w:rsidR="008543DC" w:rsidRDefault="008543DC" w:rsidP="008543DC">
                  <w:proofErr w:type="spellStart"/>
                  <w:r>
                    <w:t>TreatmentCode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1889D" w14:textId="7777777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72AE34" w14:textId="42530DFA" w:rsidR="008543DC" w:rsidRDefault="008543DC" w:rsidP="008543DC">
                  <w:r>
                    <w:t>TEXT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91B917" w14:textId="074BFA3A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7663AD" w14:textId="63D0FF9B" w:rsidR="008543DC" w:rsidRDefault="008543DC" w:rsidP="008543DC">
                  <w:r>
                    <w:t>Field used to store data on what kind of treatment was given to the person.</w:t>
                  </w:r>
                </w:p>
              </w:tc>
            </w:tr>
            <w:tr w:rsidR="008543DC" w14:paraId="4D03CCB7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282445" w14:textId="44852944" w:rsidR="008543DC" w:rsidRDefault="008543DC" w:rsidP="008543DC">
                  <w:proofErr w:type="spellStart"/>
                  <w:r>
                    <w:t>MedicalHistoryID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40B5D" w14:textId="7482F6D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4AD47" w14:textId="2E3D63F2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84301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F3868" w14:textId="55B29C87" w:rsidR="008543DC" w:rsidRDefault="008543DC" w:rsidP="008543DC">
                  <w:r>
                    <w:t xml:space="preserve">Field used to store data on what the medical history the person has. It is nullable because person can have no </w:t>
                  </w:r>
                  <w:proofErr w:type="spellStart"/>
                  <w:r>
                    <w:t>MedicalHistoryID</w:t>
                  </w:r>
                  <w:proofErr w:type="spellEnd"/>
                  <w:r>
                    <w:t xml:space="preserve"> if they are new or have lost their information.</w:t>
                  </w:r>
                </w:p>
              </w:tc>
            </w:tr>
            <w:tr w:rsidR="008543DC" w14:paraId="14D71FCA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D809D" w14:textId="409AB89B" w:rsidR="008543DC" w:rsidRDefault="008543DC" w:rsidP="008543DC">
                  <w:proofErr w:type="spellStart"/>
                  <w:r>
                    <w:lastRenderedPageBreak/>
                    <w:t>TriageID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BDD0D" w14:textId="2757006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C40A6" w14:textId="1A59AF19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88DCC6" w14:textId="5BB00D93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A61CF" w14:textId="2D5C9FFE" w:rsidR="008543DC" w:rsidRDefault="008543DC" w:rsidP="008543DC">
                  <w:r>
                    <w:t xml:space="preserve">Field that references the </w:t>
                  </w:r>
                  <w:proofErr w:type="spellStart"/>
                  <w:r>
                    <w:t>TriageID</w:t>
                  </w:r>
                  <w:proofErr w:type="spellEnd"/>
                  <w:r>
                    <w:t xml:space="preserve"> that is being put in the Treatment process.</w:t>
                  </w:r>
                </w:p>
              </w:tc>
            </w:tr>
            <w:tr w:rsidR="008543DC" w14:paraId="2A696EB5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C4793B" w14:textId="42C25786" w:rsidR="008543DC" w:rsidRDefault="008543DC" w:rsidP="008543DC">
                  <w:proofErr w:type="spellStart"/>
                  <w:r>
                    <w:t>StaffTreatment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B7F76" w14:textId="13DD23E1" w:rsidR="008543DC" w:rsidRDefault="008543DC" w:rsidP="008543DC">
                  <w:r>
                    <w:t>Associative 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05A018" w14:textId="46BF9255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DB8479" w14:textId="7CE0479E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5E1F0" w14:textId="0C9C3C19" w:rsidR="008543DC" w:rsidRDefault="008543DC" w:rsidP="008543DC">
                  <w:r>
                    <w:t xml:space="preserve">This is an associative table to complement Staff’s many to many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 with Treatment. Used to store information on the Staff involved in Treatment.</w:t>
                  </w:r>
                </w:p>
              </w:tc>
            </w:tr>
            <w:tr w:rsidR="008543DC" w14:paraId="18C61895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515F82" w14:textId="753F544F" w:rsidR="008543DC" w:rsidRDefault="008543DC" w:rsidP="008543DC">
                  <w:proofErr w:type="spellStart"/>
                  <w:r>
                    <w:t>StaffID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C9BDD8" w14:textId="01933A04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4C31D" w14:textId="0821F130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DF97D" w14:textId="3E3DB046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9914F6" w14:textId="6093EBE5" w:rsidR="008543DC" w:rsidRDefault="008543DC" w:rsidP="008543DC">
                  <w:r>
                    <w:t xml:space="preserve">A field in the associative table that references </w:t>
                  </w:r>
                  <w:proofErr w:type="spellStart"/>
                  <w:r>
                    <w:t>StaffID</w:t>
                  </w:r>
                  <w:proofErr w:type="spellEnd"/>
                  <w:r>
                    <w:t xml:space="preserve"> in the Staff entity. It shows which staff is involved in the treatment.</w:t>
                  </w:r>
                </w:p>
              </w:tc>
            </w:tr>
            <w:tr w:rsidR="008543DC" w14:paraId="77246270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7229AF" w14:textId="0678A550" w:rsidR="008543DC" w:rsidRDefault="008543DC" w:rsidP="008543DC">
                  <w:proofErr w:type="spellStart"/>
                  <w:r>
                    <w:t>TreatmentTreatedPerson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B61ABB" w14:textId="32833A50" w:rsidR="008543DC" w:rsidRDefault="008543DC" w:rsidP="008543DC">
                  <w:r>
                    <w:t>Associative 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C5107" w14:textId="08F3D265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D2BE6" w14:textId="7B858444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9CC6D" w14:textId="03E11761" w:rsidR="008543DC" w:rsidRDefault="008543DC" w:rsidP="008543DC">
                  <w:r>
                    <w:t xml:space="preserve">This is an associative table to complement </w:t>
                  </w:r>
                  <w:proofErr w:type="spellStart"/>
                  <w:r>
                    <w:t>Treament’s</w:t>
                  </w:r>
                  <w:proofErr w:type="spellEnd"/>
                  <w:r>
                    <w:t xml:space="preserve"> many to many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 with Treated Person.</w:t>
                  </w:r>
                </w:p>
              </w:tc>
            </w:tr>
            <w:tr w:rsidR="00FB504B" w14:paraId="13619C30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90958" w14:textId="48075FA9" w:rsidR="008543DC" w:rsidRDefault="008543DC" w:rsidP="008543DC">
                  <w:proofErr w:type="spellStart"/>
                  <w:r>
                    <w:t>TreatmentPersonID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6834A9" w14:textId="1786E846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8FA02" w14:textId="46D85AA9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5BF006" w14:textId="210188D8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3F317" w14:textId="1B0D2DF2" w:rsidR="008543DC" w:rsidRDefault="008543DC" w:rsidP="008543DC">
                  <w:r>
                    <w:t xml:space="preserve">A field in the associative table that references </w:t>
                  </w:r>
                  <w:proofErr w:type="spellStart"/>
                  <w:r>
                    <w:t>TreatmentPersonID</w:t>
                  </w:r>
                  <w:proofErr w:type="spellEnd"/>
                  <w:r>
                    <w:t xml:space="preserve"> in the Treatment entity. It shows which Person is getting the treatment.</w:t>
                  </w:r>
                </w:p>
              </w:tc>
            </w:tr>
            <w:tr w:rsidR="008543DC" w14:paraId="67628669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0E70D" w14:textId="1810E043" w:rsidR="008543DC" w:rsidRDefault="008543DC" w:rsidP="008543DC">
                  <w:proofErr w:type="spellStart"/>
                  <w:r>
                    <w:t>TreatedPersonID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C8F2B" w14:textId="7CFD46E7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D2AB7" w14:textId="368990D9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9C989E" w14:textId="08F60201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97B75F" w14:textId="741D3F71" w:rsidR="008543DC" w:rsidRDefault="008543DC" w:rsidP="008543DC">
                  <w:r>
                    <w:t xml:space="preserve">A field in the associative table that references </w:t>
                  </w:r>
                  <w:proofErr w:type="spellStart"/>
                  <w:r>
                    <w:t>TreatedPersonID</w:t>
                  </w:r>
                  <w:proofErr w:type="spellEnd"/>
                  <w:r>
                    <w:t xml:space="preserve"> in the treated Person entity.</w:t>
                  </w:r>
                </w:p>
              </w:tc>
            </w:tr>
            <w:tr w:rsidR="008543DC" w14:paraId="15C123B9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7E41DD" w14:textId="32E3B7F6" w:rsidR="008543DC" w:rsidRDefault="008543DC" w:rsidP="008543DC">
                  <w:proofErr w:type="spellStart"/>
                  <w:r>
                    <w:t>TreatedPerson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B1B619" w14:textId="6E88054B" w:rsidR="008543DC" w:rsidRDefault="008543DC" w:rsidP="008543DC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38566" w14:textId="071A664E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142E3" w14:textId="240931CF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FFE71" w14:textId="3AA38528" w:rsidR="008543DC" w:rsidRDefault="008543DC" w:rsidP="008543DC">
                  <w:r>
                    <w:t>The scenario dictates a need to track treated person.  Treated Person must be uniquely identified.</w:t>
                  </w:r>
                </w:p>
              </w:tc>
            </w:tr>
            <w:tr w:rsidR="008543DC" w14:paraId="5885E273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6DDF83" w14:textId="067615BB" w:rsidR="008543DC" w:rsidRDefault="008543DC" w:rsidP="008543DC">
                  <w:proofErr w:type="spellStart"/>
                  <w:r>
                    <w:t>TreatedPersonID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244EB4" w14:textId="570203FD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C0603" w14:textId="6505B50A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F8AE3" w14:textId="28926CFC" w:rsidR="008543DC" w:rsidRDefault="008543DC" w:rsidP="008543DC">
                  <w:r>
                    <w:t>PK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01297" w14:textId="6709CA18" w:rsidR="008543DC" w:rsidRDefault="008543DC" w:rsidP="008543DC">
                  <w:r>
                    <w:t>Used to uniquely identify the treated person.</w:t>
                  </w:r>
                </w:p>
              </w:tc>
            </w:tr>
            <w:tr w:rsidR="008543DC" w14:paraId="7CE62A97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5FBCAA" w14:textId="00F23940" w:rsidR="008543DC" w:rsidRDefault="008543DC" w:rsidP="008543DC">
                  <w:proofErr w:type="spellStart"/>
                  <w:r>
                    <w:t>DischargedPerson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D5B27B" w14:textId="51FB6CCA" w:rsidR="008543DC" w:rsidRDefault="008543DC" w:rsidP="008543DC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2CE1AA" w14:textId="636C5A9F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A0D74" w14:textId="66BF3C0E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2D4AF" w14:textId="19922B27" w:rsidR="008543DC" w:rsidRDefault="008543DC" w:rsidP="008543DC">
                  <w:r>
                    <w:t>The scenario dictates a need to track discharged person.  Discharged Person must be uniquely identified.</w:t>
                  </w:r>
                </w:p>
              </w:tc>
            </w:tr>
            <w:tr w:rsidR="008543DC" w14:paraId="60D9FE09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DE35B4" w14:textId="4773CAFD" w:rsidR="008543DC" w:rsidRDefault="008543DC" w:rsidP="008543DC">
                  <w:proofErr w:type="spellStart"/>
                  <w:r>
                    <w:t>TreatedPersonID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F1CFF" w14:textId="317FA60E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83DF9" w14:textId="01AE248F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E6368" w14:textId="5508BBEC" w:rsidR="008543DC" w:rsidRDefault="008543DC" w:rsidP="008543DC">
                  <w:proofErr w:type="gramStart"/>
                  <w:r>
                    <w:t>PK,FK</w:t>
                  </w:r>
                  <w:proofErr w:type="gramEnd"/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86079" w14:textId="404CF7B4" w:rsidR="008543DC" w:rsidRDefault="008543DC" w:rsidP="008543DC">
                  <w:r>
                    <w:t>This is a foreign key from Treated Person to track which treated person is discharged.</w:t>
                  </w:r>
                </w:p>
              </w:tc>
            </w:tr>
            <w:tr w:rsidR="008543DC" w14:paraId="7720CE46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6E48BB" w14:textId="4D54E736" w:rsidR="008543DC" w:rsidRDefault="008543DC" w:rsidP="008543DC">
                  <w:proofErr w:type="spellStart"/>
                  <w:r>
                    <w:t>MedicalRecordID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90FCB" w14:textId="7A329841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F9AC4" w14:textId="585592AF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B117A3" w14:textId="77777777" w:rsidR="008543DC" w:rsidRDefault="008543DC" w:rsidP="008543DC"/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E4AF2C" w14:textId="16D51323" w:rsidR="008543DC" w:rsidRDefault="008543DC" w:rsidP="008543DC">
                  <w:r>
                    <w:t>This stores the data with regards to the medical record being added to a person’s medical history.</w:t>
                  </w:r>
                </w:p>
              </w:tc>
            </w:tr>
            <w:tr w:rsidR="008543DC" w14:paraId="757D11A8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0A8FA" w14:textId="1A806FFB" w:rsidR="008543DC" w:rsidRDefault="008543DC" w:rsidP="008543DC">
                  <w:proofErr w:type="spellStart"/>
                  <w:r>
                    <w:t>TriageID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F5A4E" w14:textId="616F0966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885A38" w14:textId="043BEE1D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FA0828" w14:textId="1A4C2FF7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17E36F" w14:textId="065BFE82" w:rsidR="008543DC" w:rsidRDefault="008543DC" w:rsidP="008543DC">
                  <w:r>
                    <w:t xml:space="preserve">This references the </w:t>
                  </w:r>
                  <w:proofErr w:type="spellStart"/>
                  <w:r>
                    <w:t>TriageID</w:t>
                  </w:r>
                  <w:proofErr w:type="spellEnd"/>
                  <w:r>
                    <w:t xml:space="preserve"> in the Triage entity.</w:t>
                  </w:r>
                </w:p>
              </w:tc>
            </w:tr>
            <w:tr w:rsidR="008543DC" w14:paraId="2FEEE372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4E3AEA" w14:textId="34DF7CA3" w:rsidR="008543DC" w:rsidRDefault="008543DC" w:rsidP="008543DC">
                  <w:proofErr w:type="spellStart"/>
                  <w:r>
                    <w:t>AdmittedPerson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36F790" w14:textId="565F8665" w:rsidR="008543DC" w:rsidRDefault="008543DC" w:rsidP="008543DC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43BAA" w14:textId="4955FFC6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318EE5" w14:textId="0534C83E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43D27D" w14:textId="165CE899" w:rsidR="008543DC" w:rsidRDefault="008543DC" w:rsidP="008543DC">
                  <w:r>
                    <w:t xml:space="preserve">This scenario dictates a need to track </w:t>
                  </w:r>
                  <w:proofErr w:type="spellStart"/>
                  <w:r>
                    <w:t>AdmittedPerson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lastRenderedPageBreak/>
                    <w:t>AdmittedPerson</w:t>
                  </w:r>
                  <w:proofErr w:type="spellEnd"/>
                  <w:r>
                    <w:t xml:space="preserve"> must be uniquely identified.</w:t>
                  </w:r>
                </w:p>
              </w:tc>
            </w:tr>
            <w:tr w:rsidR="008543DC" w14:paraId="2F48F9D7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5FCFB" w14:textId="3EEE1C76" w:rsidR="008543DC" w:rsidRDefault="008543DC" w:rsidP="008543DC">
                  <w:proofErr w:type="spellStart"/>
                  <w:r>
                    <w:lastRenderedPageBreak/>
                    <w:t>AdmittedPersonID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6CF8C" w14:textId="42A75026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507B2" w14:textId="5A709292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52FB4" w14:textId="711B8B09" w:rsidR="008543DC" w:rsidRDefault="008543DC" w:rsidP="008543DC">
                  <w:r>
                    <w:t>PK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3BF90" w14:textId="1BB7C010" w:rsidR="008543DC" w:rsidRDefault="008543DC" w:rsidP="008543DC">
                  <w:r>
                    <w:t>This is used to uniquely identify the person admitted.</w:t>
                  </w:r>
                </w:p>
              </w:tc>
            </w:tr>
            <w:tr w:rsidR="008543DC" w14:paraId="76B0453D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195FCC" w14:textId="4DEF9FA2" w:rsidR="008543DC" w:rsidRDefault="008543DC" w:rsidP="008543DC">
                  <w:proofErr w:type="spellStart"/>
                  <w:r>
                    <w:t>TreatmentAdmittedPerson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7CFC95" w14:textId="051616BE" w:rsidR="008543DC" w:rsidRDefault="008543DC" w:rsidP="008543DC">
                  <w:r>
                    <w:t>Table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F2DA6A" w14:textId="436BA7EE" w:rsidR="008543DC" w:rsidRDefault="008543DC" w:rsidP="008543DC">
                  <w:r>
                    <w:t>N/A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B1D8C5" w14:textId="64FD2C5C" w:rsidR="008543DC" w:rsidRDefault="008543DC" w:rsidP="008543DC">
                  <w:r>
                    <w:t>N/A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D5C33F" w14:textId="6C25F548" w:rsidR="008543DC" w:rsidRDefault="008543DC" w:rsidP="008543DC">
                  <w:r>
                    <w:t xml:space="preserve">This is an associative table used to complement </w:t>
                  </w:r>
                  <w:proofErr w:type="spellStart"/>
                  <w:r>
                    <w:t>AdmittedPerson’s</w:t>
                  </w:r>
                  <w:proofErr w:type="spellEnd"/>
                  <w:r>
                    <w:t xml:space="preserve"> many to many </w:t>
                  </w:r>
                  <w:proofErr w:type="gramStart"/>
                  <w:r>
                    <w:t>relationship</w:t>
                  </w:r>
                  <w:proofErr w:type="gramEnd"/>
                  <w:r>
                    <w:t xml:space="preserve"> with Treatment.</w:t>
                  </w:r>
                </w:p>
              </w:tc>
            </w:tr>
            <w:tr w:rsidR="008543DC" w14:paraId="2D6865E0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EE0D3F" w14:textId="4CCF76A5" w:rsidR="008543DC" w:rsidRDefault="008543DC" w:rsidP="008543DC">
                  <w:proofErr w:type="spellStart"/>
                  <w:r>
                    <w:t>AdmittedPersonID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7F206D" w14:textId="0979CF01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0BB6B6" w14:textId="570C8AB1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D3809" w14:textId="1482A375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B9BE4" w14:textId="642354F4" w:rsidR="008543DC" w:rsidRDefault="008543DC" w:rsidP="008543DC">
                  <w:r>
                    <w:t xml:space="preserve">This is used to reference the </w:t>
                  </w:r>
                  <w:proofErr w:type="spellStart"/>
                  <w:r>
                    <w:t>AdmittedPersonID</w:t>
                  </w:r>
                  <w:proofErr w:type="spellEnd"/>
                  <w:r>
                    <w:t xml:space="preserve"> in the </w:t>
                  </w:r>
                  <w:proofErr w:type="spellStart"/>
                  <w:r>
                    <w:t>AdmittedPerson</w:t>
                  </w:r>
                  <w:proofErr w:type="spellEnd"/>
                  <w:r>
                    <w:t xml:space="preserve"> entity.</w:t>
                  </w:r>
                </w:p>
              </w:tc>
            </w:tr>
            <w:tr w:rsidR="008543DC" w14:paraId="5A9F79D9" w14:textId="77777777" w:rsidTr="008543DC">
              <w:tc>
                <w:tcPr>
                  <w:tcW w:w="21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5B49D7" w14:textId="4C5CB33C" w:rsidR="008543DC" w:rsidRDefault="008543DC" w:rsidP="008543DC">
                  <w:proofErr w:type="spellStart"/>
                  <w:r>
                    <w:t>TreatmentPersonID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C8976" w14:textId="1BD12055" w:rsidR="008543DC" w:rsidRDefault="008543DC" w:rsidP="008543DC">
                  <w:r>
                    <w:t>Field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22ADE" w14:textId="0EA31117" w:rsidR="008543DC" w:rsidRDefault="008543DC" w:rsidP="008543DC">
                  <w:r>
                    <w:t>INTEGER</w:t>
                  </w:r>
                </w:p>
              </w:tc>
              <w:tc>
                <w:tcPr>
                  <w:tcW w:w="9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34690" w14:textId="69A13E92" w:rsidR="008543DC" w:rsidRDefault="008543DC" w:rsidP="008543DC">
                  <w:r>
                    <w:t>FK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6D9D5" w14:textId="5AA01472" w:rsidR="008543DC" w:rsidRDefault="008543DC" w:rsidP="008543DC">
                  <w:r>
                    <w:t xml:space="preserve">This is used to reference the </w:t>
                  </w:r>
                  <w:proofErr w:type="spellStart"/>
                  <w:r>
                    <w:t>TreatmentPersonID</w:t>
                  </w:r>
                  <w:proofErr w:type="spellEnd"/>
                  <w:r>
                    <w:t xml:space="preserve"> in the Treatment entity.</w:t>
                  </w:r>
                </w:p>
              </w:tc>
            </w:tr>
          </w:tbl>
          <w:p w14:paraId="4330EE36" w14:textId="77777777" w:rsidR="001A37A0" w:rsidRDefault="001A37A0" w:rsidP="001A37A0">
            <w:pPr>
              <w:pStyle w:val="Heading1"/>
              <w:outlineLvl w:val="0"/>
            </w:pPr>
          </w:p>
          <w:p w14:paraId="6F27D876" w14:textId="1EAD51D8" w:rsidR="001A37A0" w:rsidRDefault="001A37A0" w:rsidP="001A37A0">
            <w:pPr>
              <w:rPr>
                <w:sz w:val="32"/>
                <w:szCs w:val="32"/>
              </w:rPr>
            </w:pPr>
          </w:p>
          <w:p w14:paraId="7A298B87" w14:textId="1DBA8740" w:rsidR="00F86D9B" w:rsidRDefault="00F86D9B" w:rsidP="001A37A0">
            <w:pPr>
              <w:rPr>
                <w:sz w:val="32"/>
                <w:szCs w:val="32"/>
              </w:rPr>
            </w:pPr>
          </w:p>
          <w:p w14:paraId="17E35461" w14:textId="77777777" w:rsidR="00E27446" w:rsidRDefault="00E27446" w:rsidP="001A37A0">
            <w:pPr>
              <w:rPr>
                <w:sz w:val="32"/>
                <w:szCs w:val="32"/>
              </w:rPr>
            </w:pPr>
          </w:p>
          <w:p w14:paraId="31E560AA" w14:textId="77777777" w:rsidR="00F86D9B" w:rsidRPr="00F86D9B" w:rsidRDefault="00F86D9B" w:rsidP="001A37A0">
            <w:pPr>
              <w:rPr>
                <w:sz w:val="12"/>
                <w:szCs w:val="12"/>
              </w:rPr>
            </w:pPr>
          </w:p>
          <w:p w14:paraId="7FC36F21" w14:textId="362EC000" w:rsidR="001A37A0" w:rsidRPr="00F36D16" w:rsidRDefault="00F36D16" w:rsidP="00F36D16">
            <w:r>
              <w:t xml:space="preserve">      </w:t>
            </w:r>
            <w:r w:rsidR="001A37A0" w:rsidRPr="00F36D16">
              <w:t>Please see the requirements above in the statement of requirement.</w:t>
            </w:r>
          </w:p>
          <w:p w14:paraId="372763B8" w14:textId="7D29567E" w:rsidR="00FD3C71" w:rsidRDefault="00FD3C71" w:rsidP="00586CA3"/>
          <w:p w14:paraId="35E81902" w14:textId="241437AC" w:rsidR="00FD3C71" w:rsidRDefault="00FD3C71" w:rsidP="00586CA3"/>
          <w:p w14:paraId="36A88213" w14:textId="7992DC67" w:rsidR="00FD3C71" w:rsidRDefault="00FD3C71" w:rsidP="00586CA3"/>
          <w:p w14:paraId="121E62E4" w14:textId="32C487E4" w:rsidR="00FD3C71" w:rsidRDefault="00FD3C71" w:rsidP="00586CA3"/>
          <w:p w14:paraId="389DFF1C" w14:textId="2050A160" w:rsidR="00FD3C71" w:rsidRDefault="00FD3C71" w:rsidP="00586CA3"/>
          <w:p w14:paraId="504BAF4C" w14:textId="0290E522" w:rsidR="00FD3C71" w:rsidRDefault="00FD3C71" w:rsidP="00586CA3"/>
          <w:p w14:paraId="0BB2F9C2" w14:textId="6C2447FD" w:rsidR="00FD3C71" w:rsidRDefault="00FD3C71" w:rsidP="00586CA3"/>
          <w:p w14:paraId="46EAB4CE" w14:textId="35270FCA" w:rsidR="00FD3C71" w:rsidRDefault="00FD3C71" w:rsidP="00586CA3"/>
          <w:p w14:paraId="369580C4" w14:textId="2079A484" w:rsidR="00FD3C71" w:rsidRDefault="00FD3C71" w:rsidP="00586CA3"/>
          <w:p w14:paraId="75A9101A" w14:textId="71DB9F77" w:rsidR="00FD3C71" w:rsidRDefault="00FD3C71" w:rsidP="00586CA3"/>
          <w:p w14:paraId="11819956" w14:textId="33E42A85" w:rsidR="00FD3C71" w:rsidRDefault="00FD3C71" w:rsidP="00586CA3"/>
          <w:p w14:paraId="53400595" w14:textId="5A231A17" w:rsidR="00FD3C71" w:rsidRDefault="00FD3C71" w:rsidP="00586CA3"/>
          <w:p w14:paraId="0FACD2F4" w14:textId="74259203" w:rsidR="00FD3C71" w:rsidRDefault="00FD3C71" w:rsidP="00586CA3"/>
          <w:p w14:paraId="605F5FD8" w14:textId="45ECCAE5" w:rsidR="00FD3C71" w:rsidRDefault="00FD3C71" w:rsidP="00586CA3"/>
          <w:p w14:paraId="28307C79" w14:textId="6723FA28" w:rsidR="00FD3C71" w:rsidRDefault="00FD3C71" w:rsidP="00586CA3"/>
          <w:p w14:paraId="6A40C651" w14:textId="5204FFF2" w:rsidR="00FD3C71" w:rsidRDefault="00FD3C71" w:rsidP="00586CA3"/>
          <w:p w14:paraId="24DBBDAF" w14:textId="1D08A317" w:rsidR="00FD3C71" w:rsidRDefault="00FD3C71" w:rsidP="00586CA3"/>
          <w:p w14:paraId="6F656BE4" w14:textId="20E8EF0F" w:rsidR="00FD3C71" w:rsidRDefault="00FD3C71" w:rsidP="00586CA3"/>
          <w:p w14:paraId="2327D536" w14:textId="4A2B4C63" w:rsidR="00FD3C71" w:rsidRDefault="00FD3C71" w:rsidP="00586CA3"/>
          <w:p w14:paraId="7A1E4EA6" w14:textId="77BC2A97" w:rsidR="00FD3C71" w:rsidRDefault="00FD3C71" w:rsidP="00586CA3"/>
          <w:p w14:paraId="08BADF77" w14:textId="041B8E68" w:rsidR="00FD3C71" w:rsidRDefault="00FD3C71" w:rsidP="00586CA3"/>
          <w:p w14:paraId="3032EBC5" w14:textId="2C8BC30D" w:rsidR="00FD3C71" w:rsidRDefault="00FD3C71" w:rsidP="00586CA3"/>
          <w:p w14:paraId="08C6A570" w14:textId="47C579C0" w:rsidR="00FD3C71" w:rsidRDefault="00FD3C71" w:rsidP="00586CA3"/>
          <w:p w14:paraId="7DDCA033" w14:textId="13FAC27C" w:rsidR="00FD3C71" w:rsidRDefault="00FD3C71" w:rsidP="00586CA3"/>
          <w:p w14:paraId="1603CF90" w14:textId="77777777" w:rsidR="00FD3C71" w:rsidRDefault="00FD3C71" w:rsidP="00586CA3"/>
          <w:p w14:paraId="73B6A524" w14:textId="53603884" w:rsidR="00E65B97" w:rsidRDefault="00E65B97" w:rsidP="00586CA3"/>
          <w:p w14:paraId="77F18601" w14:textId="77777777" w:rsidR="00E65B97" w:rsidRDefault="00E65B97" w:rsidP="00586CA3"/>
          <w:p w14:paraId="5554DC14" w14:textId="77777777" w:rsidR="00E65B97" w:rsidRDefault="00E65B97" w:rsidP="00586CA3"/>
          <w:p w14:paraId="3A85F4DF" w14:textId="07AEBB52" w:rsidR="00E65B97" w:rsidRDefault="00E65B97" w:rsidP="00586CA3"/>
        </w:tc>
      </w:tr>
      <w:tr w:rsidR="00FB504B" w14:paraId="0719F5D6" w14:textId="77777777" w:rsidTr="00015BDB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3D480629" w14:textId="2CE5B0BA" w:rsidR="00586CA3" w:rsidRDefault="00586CA3" w:rsidP="00586CA3">
            <w:pPr>
              <w:spacing w:after="120" w:line="259" w:lineRule="auto"/>
            </w:pPr>
          </w:p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0F212F22" w14:textId="08A7EAC1" w:rsidR="00586CA3" w:rsidRDefault="00586CA3" w:rsidP="00586CA3">
            <w:pPr>
              <w:spacing w:after="120" w:line="259" w:lineRule="auto"/>
            </w:pPr>
          </w:p>
        </w:tc>
      </w:tr>
    </w:tbl>
    <w:p w14:paraId="09F8B4FD" w14:textId="77777777" w:rsidR="00595A29" w:rsidRDefault="00595A29"/>
    <w:sectPr w:rsidR="00595A29" w:rsidSect="00015BDB">
      <w:footerReference w:type="default" r:id="rId14"/>
      <w:pgSz w:w="12240" w:h="15840"/>
      <w:pgMar w:top="72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72BDF" w14:textId="77777777" w:rsidR="00980444" w:rsidRDefault="00980444">
      <w:pPr>
        <w:spacing w:after="0" w:line="240" w:lineRule="auto"/>
      </w:pPr>
      <w:r>
        <w:separator/>
      </w:r>
    </w:p>
  </w:endnote>
  <w:endnote w:type="continuationSeparator" w:id="0">
    <w:p w14:paraId="257CA849" w14:textId="77777777" w:rsidR="00980444" w:rsidRDefault="0098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8224D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3A333" w14:textId="77777777" w:rsidR="00980444" w:rsidRDefault="00980444">
      <w:pPr>
        <w:spacing w:after="0" w:line="240" w:lineRule="auto"/>
      </w:pPr>
      <w:r>
        <w:separator/>
      </w:r>
    </w:p>
  </w:footnote>
  <w:footnote w:type="continuationSeparator" w:id="0">
    <w:p w14:paraId="19FA19C4" w14:textId="77777777" w:rsidR="00980444" w:rsidRDefault="0098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3E24"/>
    <w:multiLevelType w:val="hybridMultilevel"/>
    <w:tmpl w:val="7996D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B"/>
    <w:rsid w:val="0001246D"/>
    <w:rsid w:val="00015BDB"/>
    <w:rsid w:val="00016E9A"/>
    <w:rsid w:val="00017B2B"/>
    <w:rsid w:val="00037832"/>
    <w:rsid w:val="0004776F"/>
    <w:rsid w:val="00077587"/>
    <w:rsid w:val="0009288E"/>
    <w:rsid w:val="000934F9"/>
    <w:rsid w:val="000B3C9F"/>
    <w:rsid w:val="001135E9"/>
    <w:rsid w:val="00141BE1"/>
    <w:rsid w:val="0016263F"/>
    <w:rsid w:val="001845E4"/>
    <w:rsid w:val="001A37A0"/>
    <w:rsid w:val="001C06F8"/>
    <w:rsid w:val="001D7B95"/>
    <w:rsid w:val="001F5CCA"/>
    <w:rsid w:val="00201891"/>
    <w:rsid w:val="00202409"/>
    <w:rsid w:val="002240C1"/>
    <w:rsid w:val="002F2AC2"/>
    <w:rsid w:val="00303C3E"/>
    <w:rsid w:val="00306307"/>
    <w:rsid w:val="003242B6"/>
    <w:rsid w:val="00332716"/>
    <w:rsid w:val="00340CC0"/>
    <w:rsid w:val="00390BCD"/>
    <w:rsid w:val="00394E0B"/>
    <w:rsid w:val="003968F8"/>
    <w:rsid w:val="003F4430"/>
    <w:rsid w:val="00416BE3"/>
    <w:rsid w:val="0042425C"/>
    <w:rsid w:val="0043316F"/>
    <w:rsid w:val="0044643F"/>
    <w:rsid w:val="00491B96"/>
    <w:rsid w:val="0049352F"/>
    <w:rsid w:val="004C2E9D"/>
    <w:rsid w:val="004F09C2"/>
    <w:rsid w:val="00560544"/>
    <w:rsid w:val="00574DB1"/>
    <w:rsid w:val="00584C2B"/>
    <w:rsid w:val="00586CA3"/>
    <w:rsid w:val="00595A29"/>
    <w:rsid w:val="00637042"/>
    <w:rsid w:val="00653310"/>
    <w:rsid w:val="00667878"/>
    <w:rsid w:val="00692E18"/>
    <w:rsid w:val="00695EAD"/>
    <w:rsid w:val="00696B3E"/>
    <w:rsid w:val="006D104E"/>
    <w:rsid w:val="006D69F0"/>
    <w:rsid w:val="006E0F78"/>
    <w:rsid w:val="00701534"/>
    <w:rsid w:val="00712378"/>
    <w:rsid w:val="00733036"/>
    <w:rsid w:val="00751185"/>
    <w:rsid w:val="007620D0"/>
    <w:rsid w:val="00777553"/>
    <w:rsid w:val="00795131"/>
    <w:rsid w:val="007B3B75"/>
    <w:rsid w:val="007B5A71"/>
    <w:rsid w:val="007C53E4"/>
    <w:rsid w:val="007C6A76"/>
    <w:rsid w:val="007F2A51"/>
    <w:rsid w:val="00812C84"/>
    <w:rsid w:val="008543DC"/>
    <w:rsid w:val="00867C69"/>
    <w:rsid w:val="008903CD"/>
    <w:rsid w:val="008B121A"/>
    <w:rsid w:val="008E300C"/>
    <w:rsid w:val="008F7865"/>
    <w:rsid w:val="0093442B"/>
    <w:rsid w:val="009575A2"/>
    <w:rsid w:val="00980444"/>
    <w:rsid w:val="009E7FD1"/>
    <w:rsid w:val="00A01966"/>
    <w:rsid w:val="00A82528"/>
    <w:rsid w:val="00AB0234"/>
    <w:rsid w:val="00AD70E6"/>
    <w:rsid w:val="00B32885"/>
    <w:rsid w:val="00B5200F"/>
    <w:rsid w:val="00B92C60"/>
    <w:rsid w:val="00BA5A99"/>
    <w:rsid w:val="00BA7997"/>
    <w:rsid w:val="00C576D6"/>
    <w:rsid w:val="00C97FDA"/>
    <w:rsid w:val="00CE4F23"/>
    <w:rsid w:val="00D55367"/>
    <w:rsid w:val="00D62429"/>
    <w:rsid w:val="00D77C46"/>
    <w:rsid w:val="00D919BF"/>
    <w:rsid w:val="00DA1912"/>
    <w:rsid w:val="00DD1E8E"/>
    <w:rsid w:val="00DE13B6"/>
    <w:rsid w:val="00DF5147"/>
    <w:rsid w:val="00E13F42"/>
    <w:rsid w:val="00E27446"/>
    <w:rsid w:val="00E31521"/>
    <w:rsid w:val="00E65B97"/>
    <w:rsid w:val="00E928EA"/>
    <w:rsid w:val="00EA5F3F"/>
    <w:rsid w:val="00ED7538"/>
    <w:rsid w:val="00F2482D"/>
    <w:rsid w:val="00F251A9"/>
    <w:rsid w:val="00F36D16"/>
    <w:rsid w:val="00F86D9B"/>
    <w:rsid w:val="00FB0495"/>
    <w:rsid w:val="00FB0F92"/>
    <w:rsid w:val="00FB504B"/>
    <w:rsid w:val="00FD3C71"/>
    <w:rsid w:val="00F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4425"/>
  <w15:chartTrackingRefBased/>
  <w15:docId w15:val="{19661A10-B22D-46E5-AE06-D934FE10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5BDB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015BDB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5BD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A91330A332488E8ECC862018E43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2D4C0-BCD9-495D-9C7B-981BD723564B}"/>
      </w:docPartPr>
      <w:docPartBody>
        <w:p w:rsidR="00E002D7" w:rsidRDefault="00E02A3C">
          <w:pPr>
            <w:pStyle w:val="73A91330A332488E8ECC862018E43C7F"/>
          </w:pPr>
          <w:r>
            <w:t>memo</w:t>
          </w:r>
        </w:p>
      </w:docPartBody>
    </w:docPart>
    <w:docPart>
      <w:docPartPr>
        <w:name w:val="D5C18292AD724C72937BB57767B2F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825E2-AF18-4B3A-84BC-67E424D0847B}"/>
      </w:docPartPr>
      <w:docPartBody>
        <w:p w:rsidR="00E002D7" w:rsidRDefault="00E02A3C">
          <w:pPr>
            <w:pStyle w:val="D5C18292AD724C72937BB57767B2F718"/>
          </w:pPr>
          <w:r>
            <w:t>To:</w:t>
          </w:r>
        </w:p>
      </w:docPartBody>
    </w:docPart>
    <w:docPart>
      <w:docPartPr>
        <w:name w:val="991C9E8453DC4F1A9938F73B8C115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A9A5E-6922-4729-A61C-3D97B676DCAA}"/>
      </w:docPartPr>
      <w:docPartBody>
        <w:p w:rsidR="00E002D7" w:rsidRDefault="00E02A3C">
          <w:pPr>
            <w:pStyle w:val="991C9E8453DC4F1A9938F73B8C115CD0"/>
          </w:pPr>
          <w:r>
            <w:t xml:space="preserve">From: </w:t>
          </w:r>
        </w:p>
      </w:docPartBody>
    </w:docPart>
    <w:docPart>
      <w:docPartPr>
        <w:name w:val="A304ECF9598E4235991524821F821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417A1-057A-45E7-9B82-55D4CD58577D}"/>
      </w:docPartPr>
      <w:docPartBody>
        <w:p w:rsidR="00E002D7" w:rsidRDefault="00E02A3C" w:rsidP="00E02A3C">
          <w:pPr>
            <w:pStyle w:val="A304ECF9598E4235991524821F8212D2"/>
          </w:pPr>
          <w:r>
            <w:t>Date:</w:t>
          </w:r>
        </w:p>
      </w:docPartBody>
    </w:docPart>
    <w:docPart>
      <w:docPartPr>
        <w:name w:val="894DBCBCFB014FECBD6DA55B75ACE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91AB9-4EFA-49DB-8625-DA65B8A7536B}"/>
      </w:docPartPr>
      <w:docPartBody>
        <w:p w:rsidR="00E002D7" w:rsidRDefault="00E02A3C" w:rsidP="00E02A3C">
          <w:pPr>
            <w:pStyle w:val="894DBCBCFB014FECBD6DA55B75ACEA2E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3C"/>
    <w:rsid w:val="00691540"/>
    <w:rsid w:val="00E002D7"/>
    <w:rsid w:val="00E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91330A332488E8ECC862018E43C7F">
    <w:name w:val="73A91330A332488E8ECC862018E43C7F"/>
  </w:style>
  <w:style w:type="paragraph" w:customStyle="1" w:styleId="F85675688F1D45299A826A3C6F83722E">
    <w:name w:val="F85675688F1D45299A826A3C6F83722E"/>
  </w:style>
  <w:style w:type="paragraph" w:customStyle="1" w:styleId="D5C18292AD724C72937BB57767B2F718">
    <w:name w:val="D5C18292AD724C72937BB57767B2F718"/>
  </w:style>
  <w:style w:type="paragraph" w:customStyle="1" w:styleId="F9D6B6AD44E242708BCE296B0F634D8C">
    <w:name w:val="F9D6B6AD44E242708BCE296B0F634D8C"/>
  </w:style>
  <w:style w:type="paragraph" w:customStyle="1" w:styleId="991C9E8453DC4F1A9938F73B8C115CD0">
    <w:name w:val="991C9E8453DC4F1A9938F73B8C115CD0"/>
  </w:style>
  <w:style w:type="paragraph" w:customStyle="1" w:styleId="18F2D26C00DA4C0E8696016F6F5740AF">
    <w:name w:val="18F2D26C00DA4C0E8696016F6F5740AF"/>
  </w:style>
  <w:style w:type="paragraph" w:customStyle="1" w:styleId="7445C05022AD4B01968626B216FC5529">
    <w:name w:val="7445C05022AD4B01968626B216FC5529"/>
  </w:style>
  <w:style w:type="paragraph" w:customStyle="1" w:styleId="4CE65D093EE64D67918C122792CCC08C">
    <w:name w:val="4CE65D093EE64D67918C122792CCC08C"/>
  </w:style>
  <w:style w:type="paragraph" w:customStyle="1" w:styleId="4F8953BC89DC41BEAB9DD5074B6B06CD">
    <w:name w:val="4F8953BC89DC41BEAB9DD5074B6B06CD"/>
  </w:style>
  <w:style w:type="paragraph" w:customStyle="1" w:styleId="C6F8512331894B88AA4E9A6115835AB6">
    <w:name w:val="C6F8512331894B88AA4E9A6115835AB6"/>
  </w:style>
  <w:style w:type="paragraph" w:customStyle="1" w:styleId="7D1890A6ACB0475AA52D6B5F6CB606FB">
    <w:name w:val="7D1890A6ACB0475AA52D6B5F6CB606FB"/>
  </w:style>
  <w:style w:type="paragraph" w:customStyle="1" w:styleId="9C0CD233FE0A4979B8A8D54C473B1815">
    <w:name w:val="9C0CD233FE0A4979B8A8D54C473B1815"/>
  </w:style>
  <w:style w:type="paragraph" w:customStyle="1" w:styleId="DA4764F143014F298C36DA02458536A6">
    <w:name w:val="DA4764F143014F298C36DA02458536A6"/>
  </w:style>
  <w:style w:type="paragraph" w:customStyle="1" w:styleId="57A2D617EAC54487B6C40378263C2559">
    <w:name w:val="57A2D617EAC54487B6C40378263C2559"/>
  </w:style>
  <w:style w:type="paragraph" w:customStyle="1" w:styleId="49E6D5547AAD447D948113275CC7AE6A">
    <w:name w:val="49E6D5547AAD447D948113275CC7AE6A"/>
    <w:rsid w:val="00E02A3C"/>
  </w:style>
  <w:style w:type="paragraph" w:customStyle="1" w:styleId="9B5D9770E78B47DEB587195A896508E1">
    <w:name w:val="9B5D9770E78B47DEB587195A896508E1"/>
    <w:rsid w:val="00E02A3C"/>
  </w:style>
  <w:style w:type="paragraph" w:customStyle="1" w:styleId="A304ECF9598E4235991524821F8212D2">
    <w:name w:val="A304ECF9598E4235991524821F8212D2"/>
    <w:rsid w:val="00E02A3C"/>
  </w:style>
  <w:style w:type="paragraph" w:customStyle="1" w:styleId="7D52340709734085B8712941311D149E">
    <w:name w:val="7D52340709734085B8712941311D149E"/>
    <w:rsid w:val="00E02A3C"/>
  </w:style>
  <w:style w:type="paragraph" w:customStyle="1" w:styleId="894DBCBCFB014FECBD6DA55B75ACEA2E">
    <w:name w:val="894DBCBCFB014FECBD6DA55B75ACEA2E"/>
    <w:rsid w:val="00E02A3C"/>
  </w:style>
  <w:style w:type="paragraph" w:customStyle="1" w:styleId="08C446F1A5E6408690C2F2B1B73EC967">
    <w:name w:val="08C446F1A5E6408690C2F2B1B73EC967"/>
    <w:rsid w:val="00E02A3C"/>
  </w:style>
  <w:style w:type="paragraph" w:customStyle="1" w:styleId="3C2E62137EED4093ADE28FCF2F59FB48">
    <w:name w:val="3C2E62137EED4093ADE28FCF2F59FB48"/>
    <w:rsid w:val="00E02A3C"/>
  </w:style>
  <w:style w:type="paragraph" w:customStyle="1" w:styleId="7B7B19E765E142348A710256EE2C7E90">
    <w:name w:val="7B7B19E765E142348A710256EE2C7E90"/>
    <w:rsid w:val="00E02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2019-10-03T00:00:00</PublishDate>
  <Abstract/>
  <CompanyAddress>Aaron Leger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0" ma:contentTypeDescription="Create a new document." ma:contentTypeScope="" ma:versionID="dd9f9086b794d8b11b700c1fe37217f6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e2997b3d9433eb056be752cb742d7ca2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529A0-0150-4CCE-876A-7214D545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D98C87-F32A-4E07-8D0E-481AB47B6E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78FD7E-E2EE-4518-995F-0093F79351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A0C6D6E-6445-46FE-AD0A-5C0B7D93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179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</vt:lpstr>
    </vt:vector>
  </TitlesOfParts>
  <Company>FIRST YEAR – IT DATABASE ADMINISTRATION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</dc:title>
  <dc:subject>ASSIGNMENT 1 BUSINESS ANALYSIS ESSENTIALS</dc:subject>
  <dc:creator>Asus</dc:creator>
  <cp:keywords/>
  <dc:description/>
  <cp:lastModifiedBy>Ernestyne Lu</cp:lastModifiedBy>
  <cp:revision>99</cp:revision>
  <dcterms:created xsi:type="dcterms:W3CDTF">2019-10-02T19:46:00Z</dcterms:created>
  <dcterms:modified xsi:type="dcterms:W3CDTF">2019-10-03T17:44:00Z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